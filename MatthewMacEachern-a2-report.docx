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1A4E8" w14:textId="77777777" w:rsidR="00E64DB7" w:rsidRPr="00A62B50" w:rsidRDefault="00171EB3" w:rsidP="00E64DB7">
      <w:pPr>
        <w:pStyle w:val="Titledocument"/>
        <w:rPr>
          <w14:ligatures w14:val="standard"/>
        </w:rPr>
      </w:pPr>
      <w:r>
        <w:rPr>
          <w14:ligatures w14:val="standard"/>
        </w:rPr>
        <w:t xml:space="preserve">Assignment </w:t>
      </w:r>
      <w:r w:rsidR="003A1718">
        <w:rPr>
          <w14:ligatures w14:val="standard"/>
        </w:rPr>
        <w:t>2</w:t>
      </w:r>
      <w:r>
        <w:rPr>
          <w14:ligatures w14:val="standard"/>
        </w:rPr>
        <w:t xml:space="preserve">: </w:t>
      </w:r>
      <w:r w:rsidR="003A1718">
        <w:rPr>
          <w14:ligatures w14:val="standard"/>
        </w:rPr>
        <w:t>Link Analysis &amp; Prediction</w:t>
      </w:r>
    </w:p>
    <w:tbl>
      <w:tblPr>
        <w:tblW w:w="10296" w:type="dxa"/>
        <w:tblLayout w:type="fixed"/>
        <w:tblLook w:val="0000" w:firstRow="0" w:lastRow="0" w:firstColumn="0" w:lastColumn="0" w:noHBand="0" w:noVBand="0"/>
      </w:tblPr>
      <w:tblGrid>
        <w:gridCol w:w="3432"/>
        <w:gridCol w:w="3432"/>
        <w:gridCol w:w="3432"/>
      </w:tblGrid>
      <w:tr w:rsidR="00DA041E" w:rsidRPr="00A62B50" w14:paraId="3BB1A782" w14:textId="77777777" w:rsidTr="00171EB3">
        <w:tc>
          <w:tcPr>
            <w:tcW w:w="3432" w:type="dxa"/>
          </w:tcPr>
          <w:p w14:paraId="506037D0" w14:textId="77777777" w:rsidR="00DA041E" w:rsidRPr="00A62B50" w:rsidRDefault="00DA041E" w:rsidP="00171EB3">
            <w:pPr>
              <w:pStyle w:val="Authors"/>
              <w:rPr>
                <w14:ligatures w14:val="standard"/>
              </w:rPr>
            </w:pPr>
          </w:p>
        </w:tc>
        <w:tc>
          <w:tcPr>
            <w:tcW w:w="3432" w:type="dxa"/>
          </w:tcPr>
          <w:p w14:paraId="164A172F" w14:textId="77777777" w:rsidR="00DA041E" w:rsidRPr="00A62B50" w:rsidRDefault="00171EB3" w:rsidP="005C612F">
            <w:pPr>
              <w:pStyle w:val="Authors"/>
              <w:jc w:val="center"/>
              <w:rPr>
                <w14:ligatures w14:val="standard"/>
              </w:rPr>
            </w:pPr>
            <w:r>
              <w:rPr>
                <w:rStyle w:val="FirstName"/>
                <w:rFonts w:ascii="Linux Libertine" w:hAnsi="Linux Libertine" w:cs="Linux Libertine"/>
                <w14:ligatures w14:val="standard"/>
              </w:rPr>
              <w:t>Matthew MacEachern</w:t>
            </w:r>
            <w:r w:rsidR="00DA041E" w:rsidRPr="00A62B50">
              <w:rPr>
                <w14:ligatures w14:val="standard"/>
              </w:rPr>
              <w:br/>
            </w:r>
            <w:r>
              <w:rPr>
                <w:rStyle w:val="OrgDiv"/>
                <w:rFonts w:ascii="Linux Libertine" w:hAnsi="Linux Libertine" w:cs="Linux Libertine"/>
                <w:color w:val="auto"/>
                <w:sz w:val="20"/>
                <w14:ligatures w14:val="standard"/>
              </w:rPr>
              <w:t>York University</w:t>
            </w:r>
            <w:r w:rsidR="00DA041E" w:rsidRPr="00A62B50">
              <w:rPr>
                <w14:ligatures w14:val="standard"/>
              </w:rPr>
              <w:br/>
            </w:r>
            <w:r w:rsidRPr="00171EB3">
              <w:rPr>
                <w:rFonts w:ascii="Linux Libertine" w:hAnsi="Linux Libertine" w:cs="Linux Libertine"/>
                <w:sz w:val="20"/>
                <w:szCs w:val="20"/>
                <w14:ligatures w14:val="standard"/>
              </w:rPr>
              <w:t xml:space="preserve">4700 </w:t>
            </w:r>
            <w:proofErr w:type="spellStart"/>
            <w:r w:rsidRPr="00171EB3">
              <w:rPr>
                <w:rFonts w:ascii="Linux Libertine" w:hAnsi="Linux Libertine" w:cs="Linux Libertine"/>
                <w:sz w:val="20"/>
                <w:szCs w:val="20"/>
                <w14:ligatures w14:val="standard"/>
              </w:rPr>
              <w:t>Keele</w:t>
            </w:r>
            <w:proofErr w:type="spellEnd"/>
            <w:r w:rsidRPr="00171EB3">
              <w:rPr>
                <w:rFonts w:ascii="Linux Libertine" w:hAnsi="Linux Libertine" w:cs="Linux Libertine"/>
                <w:sz w:val="20"/>
                <w:szCs w:val="20"/>
                <w14:ligatures w14:val="standard"/>
              </w:rPr>
              <w:t xml:space="preserve"> St, Toronto, ON M3J 1P3</w:t>
            </w:r>
            <w:r w:rsidR="00DA041E" w:rsidRPr="00A62B50">
              <w:rPr>
                <w14:ligatures w14:val="standard"/>
              </w:rPr>
              <w:br/>
            </w:r>
            <w:r>
              <w:rPr>
                <w:rStyle w:val="Country"/>
                <w:rFonts w:ascii="Linux Libertine" w:hAnsi="Linux Libertine" w:cs="Linux Libertine"/>
                <w:sz w:val="20"/>
                <w:szCs w:val="18"/>
                <w14:ligatures w14:val="standard"/>
              </w:rPr>
              <w:t>Canada</w:t>
            </w:r>
            <w:r w:rsidR="00DA041E" w:rsidRPr="00A62B50">
              <w:rPr>
                <w14:ligatures w14:val="standard"/>
              </w:rPr>
              <w:br/>
            </w:r>
            <w:r>
              <w:rPr>
                <w:rStyle w:val="Email"/>
                <w:rFonts w:ascii="Linux Libertine" w:eastAsia="PMingLiU" w:hAnsi="Linux Libertine" w:cs="Linux Libertine"/>
                <w:color w:val="auto"/>
                <w:sz w:val="20"/>
                <w14:ligatures w14:val="standard"/>
              </w:rPr>
              <w:t>mcmaceac@my.yorku.ca</w:t>
            </w:r>
          </w:p>
        </w:tc>
        <w:tc>
          <w:tcPr>
            <w:tcW w:w="3432" w:type="dxa"/>
          </w:tcPr>
          <w:p w14:paraId="336819C7" w14:textId="77777777" w:rsidR="00DA041E" w:rsidRPr="00A62B50" w:rsidRDefault="00DA041E" w:rsidP="005C612F">
            <w:pPr>
              <w:pStyle w:val="Authors"/>
              <w:jc w:val="center"/>
              <w:rPr>
                <w14:ligatures w14:val="standard"/>
              </w:rPr>
            </w:pPr>
          </w:p>
        </w:tc>
      </w:tr>
    </w:tbl>
    <w:p w14:paraId="2973F341" w14:textId="77777777"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6047D3F6"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3E9B6BEB" w14:textId="77777777" w:rsidR="003A1718" w:rsidRPr="00A62B50" w:rsidRDefault="003A1718" w:rsidP="003A1718">
      <w:pPr>
        <w:pStyle w:val="KeyWords"/>
        <w:rPr>
          <w:lang w:eastAsia="it-IT"/>
          <w14:ligatures w14:val="standard"/>
        </w:rPr>
      </w:pPr>
      <w:r>
        <w:rPr>
          <w:lang w:eastAsia="it-IT"/>
          <w14:ligatures w14:val="standard"/>
        </w:rPr>
        <w:t>Co-authorship, PageRank, betweenness, link prediction, random predictor, common neighbors, Jaccard coefficient, preferential attachment, Adamic Adar.</w:t>
      </w:r>
    </w:p>
    <w:p w14:paraId="6B87F142" w14:textId="77777777" w:rsidR="00040AE8" w:rsidRPr="00A62B50" w:rsidRDefault="00614A8A" w:rsidP="00171EB3">
      <w:pPr>
        <w:pStyle w:val="Head1"/>
        <w:spacing w:before="380"/>
        <w:ind w:left="0" w:firstLine="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14:paraId="48A00B99" w14:textId="77F5E975" w:rsidR="005B3C13" w:rsidRPr="00BC7219" w:rsidRDefault="00171EB3" w:rsidP="00503991">
      <w:pPr>
        <w:pStyle w:val="Para"/>
      </w:pPr>
      <w:r w:rsidRPr="00BC7219">
        <w:t xml:space="preserve">In this assignment, we were asked to generate </w:t>
      </w:r>
      <w:r w:rsidR="003A1718">
        <w:t>several graphs based on the DBLP bibliography data provided for 2005 and 2006 journal articles</w:t>
      </w:r>
      <w:r w:rsidR="005B3C13">
        <w:t>, and run various algorithms pertaining to link and node importance, as well as link prediction.</w:t>
      </w:r>
      <w:r w:rsidR="003A1718">
        <w:t xml:space="preserve"> </w:t>
      </w:r>
      <w:r w:rsidR="005B3C13">
        <w:t xml:space="preserve">The bibliography data came in the form of a large JSON file. </w:t>
      </w:r>
      <w:r w:rsidR="003A1718">
        <w:t xml:space="preserve">To accomplish </w:t>
      </w:r>
      <w:r w:rsidR="005B3C13">
        <w:t>these analyses</w:t>
      </w:r>
      <w:r w:rsidR="003A1718">
        <w:t xml:space="preserve">, the </w:t>
      </w:r>
      <w:proofErr w:type="spellStart"/>
      <w:r w:rsidR="003A1718">
        <w:t>NetworkX</w:t>
      </w:r>
      <w:proofErr w:type="spellEnd"/>
      <w:r w:rsidR="003A1718">
        <w:t xml:space="preserve"> library for Python was used</w:t>
      </w:r>
      <w:r w:rsidR="005B3C13">
        <w:t xml:space="preserve">. </w:t>
      </w:r>
      <w:proofErr w:type="spellStart"/>
      <w:r w:rsidR="005B3C13">
        <w:t>NetworkX</w:t>
      </w:r>
      <w:proofErr w:type="spellEnd"/>
      <w:r w:rsidR="005B3C13">
        <w:t xml:space="preserve"> already has a rich suite of modules to accomplish these different algorithms that will be discussed throughout this paper, and these modules were utilized as to save time on the analysis process.</w:t>
      </w:r>
    </w:p>
    <w:p w14:paraId="6E0BCFBD" w14:textId="5867EFBE" w:rsidR="00DC29DF" w:rsidRPr="00BC7219" w:rsidRDefault="0051798B" w:rsidP="00DC29DF">
      <w:pPr>
        <w:pStyle w:val="Head1"/>
        <w:rPr>
          <w14:ligatures w14:val="standard"/>
        </w:rPr>
      </w:pPr>
      <w:r w:rsidRPr="00BC7219">
        <w:rPr>
          <w14:ligatures w14:val="standard"/>
        </w:rPr>
        <w:t>2</w:t>
      </w:r>
      <w:r w:rsidRPr="00BC7219">
        <w:rPr>
          <w:szCs w:val="22"/>
          <w14:ligatures w14:val="standard"/>
        </w:rPr>
        <w:t> </w:t>
      </w:r>
      <w:r w:rsidR="004441A1">
        <w:rPr>
          <w:szCs w:val="22"/>
          <w14:ligatures w14:val="standard"/>
        </w:rPr>
        <w:t xml:space="preserve">TEMPORAL </w:t>
      </w:r>
      <w:r w:rsidR="005B3C13">
        <w:rPr>
          <w14:ligatures w14:val="standard"/>
        </w:rPr>
        <w:t>GRAPHS</w:t>
      </w:r>
    </w:p>
    <w:p w14:paraId="562D7F7E" w14:textId="1E2BCA99" w:rsidR="00040AE8" w:rsidRPr="00BC7219" w:rsidRDefault="00F13699" w:rsidP="00DA041E">
      <w:pPr>
        <w:pStyle w:val="Head2"/>
        <w:rPr>
          <w14:ligatures w14:val="standard"/>
        </w:rPr>
      </w:pPr>
      <w:r w:rsidRPr="00BC7219">
        <w:rPr>
          <w14:ligatures w14:val="standard"/>
        </w:rPr>
        <w:t>2.1</w:t>
      </w:r>
      <w:r w:rsidR="00FF1AC1" w:rsidRPr="00BC7219">
        <w:rPr>
          <w:szCs w:val="22"/>
          <w14:ligatures w14:val="standard"/>
        </w:rPr>
        <w:t> </w:t>
      </w:r>
      <w:r w:rsidR="00490760" w:rsidRPr="00BC7219">
        <w:t xml:space="preserve"> </w:t>
      </w:r>
      <w:r w:rsidR="005B3C13">
        <w:rPr>
          <w:szCs w:val="22"/>
          <w14:ligatures w14:val="standard"/>
        </w:rPr>
        <w:t>Graph Generation</w:t>
      </w:r>
    </w:p>
    <w:p w14:paraId="0B02B377" w14:textId="18B85086" w:rsidR="000B493D" w:rsidRDefault="00857029" w:rsidP="00503991">
      <w:pPr>
        <w:pStyle w:val="Para"/>
      </w:pPr>
      <w:r>
        <w:t>To</w:t>
      </w:r>
      <w:r w:rsidR="005B3C13">
        <w:t xml:space="preserve"> generate the graphs needed for the </w:t>
      </w:r>
      <w:r w:rsidR="00EB3DAE">
        <w:t xml:space="preserve">analyses, the JSON Python library was used to parse the data. The JSON file was in the format of tuples (u, v, y) where u and v were individuals who co-authored papers together in a year y. </w:t>
      </w:r>
      <w:r>
        <w:t>For</w:t>
      </w:r>
      <w:r w:rsidR="00EB3DAE">
        <w:t xml:space="preserve"> this assignment, only the years 2005 and 2006 were of interest, so when parsing the tuples in the file, if 2005 or 2006 were the y value, the tuple data was added to the appropriate graph. </w:t>
      </w:r>
    </w:p>
    <w:p w14:paraId="453B01F5" w14:textId="3525557D" w:rsidR="008E2A06" w:rsidRDefault="00857029" w:rsidP="00503991">
      <w:pPr>
        <w:pStyle w:val="Para"/>
      </w:pPr>
      <w:r>
        <w:t xml:space="preserve">     </w:t>
      </w:r>
      <w:r w:rsidR="00EB3DAE">
        <w:t xml:space="preserve">The graphs generated for this assignment were DBLP2005, DBLP2006, and DBLP2005W. DBLP2005 was a graph that contained edges formed from the tuples with y value 2005. DBLP2006 was a graph that contained edges formed from the tuples with y value 2006. DBLP2005W was DBLP2005 but with edge weights for all authors u and v representing how many times u and v co-authored a paper according to the data. All three graphs were generated using the </w:t>
      </w:r>
      <w:proofErr w:type="spellStart"/>
      <w:r w:rsidR="00EB3DAE">
        <w:t>add_</w:t>
      </w:r>
      <w:proofErr w:type="gramStart"/>
      <w:r w:rsidR="00EB3DAE">
        <w:t>edge</w:t>
      </w:r>
      <w:proofErr w:type="spellEnd"/>
      <w:r w:rsidR="00EB3DAE">
        <w:t>(</w:t>
      </w:r>
      <w:proofErr w:type="gramEnd"/>
      <w:r w:rsidR="00EB3DAE">
        <w:t xml:space="preserve">u, v) function of </w:t>
      </w:r>
      <w:proofErr w:type="spellStart"/>
      <w:r w:rsidR="00EB3DAE">
        <w:t>NetworkX</w:t>
      </w:r>
      <w:proofErr w:type="spellEnd"/>
      <w:r w:rsidR="00EB3DAE">
        <w:t xml:space="preserve">. Before adding an edge (u, v) from 2005 to DBLP2005W, however, it was checked if the graph already contained that edge. If it did, the edge weight was incremented by </w:t>
      </w:r>
      <w:r w:rsidR="008E2A06">
        <w:t>one. If it didn’t, the edge was added to the existing graph with edge weight one.</w:t>
      </w:r>
    </w:p>
    <w:p w14:paraId="09639761" w14:textId="16C668C6" w:rsidR="008E2A06" w:rsidRPr="00BC7219" w:rsidRDefault="008E2A06" w:rsidP="008E2A06">
      <w:pPr>
        <w:pStyle w:val="Head2"/>
        <w:rPr>
          <w14:ligatures w14:val="standard"/>
        </w:rPr>
      </w:pPr>
      <w:r w:rsidRPr="00BC7219">
        <w:rPr>
          <w14:ligatures w14:val="standard"/>
        </w:rPr>
        <w:t>2.</w:t>
      </w:r>
      <w:r>
        <w:rPr>
          <w14:ligatures w14:val="standard"/>
        </w:rPr>
        <w:t>2</w:t>
      </w:r>
      <w:r w:rsidRPr="00BC7219">
        <w:rPr>
          <w:szCs w:val="22"/>
          <w14:ligatures w14:val="standard"/>
        </w:rPr>
        <w:t> </w:t>
      </w:r>
      <w:r w:rsidRPr="00BC7219">
        <w:t xml:space="preserve"> </w:t>
      </w:r>
      <w:r>
        <w:rPr>
          <w:szCs w:val="22"/>
          <w14:ligatures w14:val="standard"/>
        </w:rPr>
        <w:t>Graph Attributes</w:t>
      </w:r>
    </w:p>
    <w:p w14:paraId="2214DF3A" w14:textId="1DAC0090" w:rsidR="008E2A06" w:rsidRDefault="008E2A06" w:rsidP="00503991">
      <w:pPr>
        <w:pStyle w:val="Para"/>
      </w:pPr>
      <w:r>
        <w:t xml:space="preserve">For all three graphs, the number of nodes and edges was very large. For DBLP2005, the number of nodes was 180,227 and the </w:t>
      </w:r>
      <w:r>
        <w:t>number of edges was 403,026. For DBLP2006, the number of nodes was 201,298 and the number of edges was 465,988. Of course, for the weighted version of the DBLP2005 graph the number of nodes and edges were the same, but with weights added to the edges.</w:t>
      </w:r>
    </w:p>
    <w:p w14:paraId="318D00C7" w14:textId="4119C1D3" w:rsidR="008E2A06" w:rsidRDefault="00857029" w:rsidP="00503991">
      <w:pPr>
        <w:pStyle w:val="Para"/>
      </w:pPr>
      <w:r>
        <w:t xml:space="preserve">     </w:t>
      </w:r>
      <w:r w:rsidR="008E2A06">
        <w:t>The assignment specified that we were only to work with the giant connected component of the graph, so for completeness, the number of nodes and edges will be reported for those graphs as well.</w:t>
      </w:r>
      <w:r w:rsidR="00A26B7C">
        <w:t xml:space="preserve"> For GCC_DBLP2005, the number of nodes was 106,943 and the number of edges was 300,043. For GCC_DBLP2006, the number of nodes was 123,808 and the number of edges was 356,968. As mentioned previously, the weighted version of the 2005 graph had the same attributes as its unweighted version.</w:t>
      </w:r>
    </w:p>
    <w:p w14:paraId="5ED3EE2A" w14:textId="59F9885E" w:rsidR="004441A1" w:rsidRDefault="00A26B7C" w:rsidP="00503991">
      <w:pPr>
        <w:pStyle w:val="Para"/>
      </w:pPr>
      <w:r>
        <w:t>Finally, for the later calculations pertaining to link prediction, the assignment specified to make versions of the 2005 and 2006 graphs that only contained nodes with degree greater than or equal to three. DBLP2005-CORE contained 77,153 nodes and 255,815 edges. DBLP2006-CORE contained 90,173 nodes and 306,757 edges.</w:t>
      </w:r>
    </w:p>
    <w:p w14:paraId="0FF23575" w14:textId="18AAC081" w:rsidR="007939D7" w:rsidRPr="00BC7219" w:rsidRDefault="007939D7" w:rsidP="007939D7">
      <w:pPr>
        <w:pStyle w:val="Head1"/>
        <w:rPr>
          <w14:ligatures w14:val="standard"/>
        </w:rPr>
      </w:pPr>
      <w:r>
        <w:rPr>
          <w14:ligatures w14:val="standard"/>
        </w:rPr>
        <w:t>3</w:t>
      </w:r>
      <w:r w:rsidRPr="00BC7219">
        <w:rPr>
          <w:szCs w:val="22"/>
          <w14:ligatures w14:val="standard"/>
        </w:rPr>
        <w:t> </w:t>
      </w:r>
      <w:r w:rsidR="00126938">
        <w:rPr>
          <w:szCs w:val="22"/>
          <w14:ligatures w14:val="standard"/>
        </w:rPr>
        <w:t>NODE AND EDGE IMPORTANCE</w:t>
      </w:r>
    </w:p>
    <w:p w14:paraId="3E3DFF74" w14:textId="0F080E7F" w:rsidR="007939D7" w:rsidRPr="00BC7219" w:rsidRDefault="007939D7" w:rsidP="007939D7">
      <w:pPr>
        <w:pStyle w:val="Head2"/>
        <w:rPr>
          <w14:ligatures w14:val="standard"/>
        </w:rPr>
      </w:pPr>
      <w:r>
        <w:rPr>
          <w14:ligatures w14:val="standard"/>
        </w:rPr>
        <w:t>3.1</w:t>
      </w:r>
      <w:r w:rsidRPr="00BC7219">
        <w:rPr>
          <w:szCs w:val="22"/>
          <w14:ligatures w14:val="standard"/>
        </w:rPr>
        <w:t> </w:t>
      </w:r>
      <w:r w:rsidRPr="00BC7219">
        <w:t xml:space="preserve"> </w:t>
      </w:r>
      <w:r>
        <w:rPr>
          <w:szCs w:val="22"/>
          <w14:ligatures w14:val="standard"/>
        </w:rPr>
        <w:t>PageRank</w:t>
      </w:r>
    </w:p>
    <w:p w14:paraId="48C69B6A" w14:textId="7C0D9280" w:rsidR="004441A1" w:rsidRDefault="007939D7" w:rsidP="00503991">
      <w:pPr>
        <w:pStyle w:val="Para"/>
      </w:pPr>
      <w:r>
        <w:t xml:space="preserve">For all three graphs the PageRank was calculated for all nodes in the graph, and the 50 nodes with the highest PageRank scores were returned. </w:t>
      </w:r>
      <w:r w:rsidR="00857029">
        <w:t>To</w:t>
      </w:r>
      <w:r w:rsidR="00DB6F98">
        <w:t xml:space="preserve"> accomplish this, the </w:t>
      </w:r>
      <w:proofErr w:type="spellStart"/>
      <w:r w:rsidR="00DB6F98">
        <w:t>pagerank</w:t>
      </w:r>
      <w:proofErr w:type="spellEnd"/>
      <w:r w:rsidR="00DB6F98">
        <w:t xml:space="preserve">(G) function of the </w:t>
      </w:r>
      <w:proofErr w:type="spellStart"/>
      <w:r w:rsidR="00DB6F98">
        <w:t>NetworkX</w:t>
      </w:r>
      <w:proofErr w:type="spellEnd"/>
      <w:r w:rsidR="00DB6F98">
        <w:t xml:space="preserve"> library was used which was called using the giant connected component version of all three graphs. This function returned a dictionary of nodes with the PageRank of the nodes as the values. In </w:t>
      </w:r>
      <w:proofErr w:type="spellStart"/>
      <w:r w:rsidR="00DB6F98">
        <w:t>NetworkX</w:t>
      </w:r>
      <w:proofErr w:type="spellEnd"/>
      <w:r w:rsidR="00DB6F98">
        <w:t>, the default alpha value is 0.85, and this was used for all three graphs.</w:t>
      </w:r>
    </w:p>
    <w:p w14:paraId="47234C4D" w14:textId="2A229767" w:rsidR="00503991" w:rsidRDefault="00857029" w:rsidP="00503991">
      <w:pPr>
        <w:pStyle w:val="Para"/>
      </w:pPr>
      <w:r>
        <w:t xml:space="preserve">     </w:t>
      </w:r>
      <w:r w:rsidR="00503991">
        <w:t>The following are the top 50 nodes and their corresponding PageRank scores for DBLP2005:</w:t>
      </w:r>
    </w:p>
    <w:p w14:paraId="0647BEBA" w14:textId="23612205" w:rsidR="00C40B1A" w:rsidRDefault="00C40B1A" w:rsidP="00503991">
      <w:pPr>
        <w:pStyle w:val="Para"/>
      </w:pPr>
    </w:p>
    <w:p w14:paraId="651B8965" w14:textId="77777777" w:rsidR="00503991" w:rsidRPr="00503991" w:rsidRDefault="00503991" w:rsidP="00B57CDE">
      <w:pPr>
        <w:pStyle w:val="Para"/>
        <w:numPr>
          <w:ilvl w:val="0"/>
          <w:numId w:val="10"/>
        </w:numPr>
        <w:rPr>
          <w:sz w:val="14"/>
          <w:szCs w:val="14"/>
        </w:rPr>
      </w:pPr>
      <w:r w:rsidRPr="00503991">
        <w:rPr>
          <w:sz w:val="14"/>
          <w:szCs w:val="14"/>
        </w:rPr>
        <w:t>('Wen Gao', 0.00014193103224585348)</w:t>
      </w:r>
    </w:p>
    <w:p w14:paraId="6C72C546" w14:textId="77777777" w:rsidR="00503991" w:rsidRPr="00503991" w:rsidRDefault="00503991" w:rsidP="00B57CDE">
      <w:pPr>
        <w:pStyle w:val="Para"/>
        <w:numPr>
          <w:ilvl w:val="0"/>
          <w:numId w:val="10"/>
        </w:numPr>
        <w:rPr>
          <w:sz w:val="14"/>
          <w:szCs w:val="14"/>
        </w:rPr>
      </w:pPr>
      <w:r w:rsidRPr="00503991">
        <w:rPr>
          <w:sz w:val="14"/>
          <w:szCs w:val="14"/>
        </w:rPr>
        <w:t>('Xin Li', 0.00013306687252334022)</w:t>
      </w:r>
    </w:p>
    <w:p w14:paraId="0A07099E" w14:textId="77777777" w:rsidR="00503991" w:rsidRPr="00503991" w:rsidRDefault="00503991" w:rsidP="00B57CDE">
      <w:pPr>
        <w:pStyle w:val="Para"/>
        <w:numPr>
          <w:ilvl w:val="0"/>
          <w:numId w:val="10"/>
        </w:numPr>
        <w:rPr>
          <w:sz w:val="14"/>
          <w:szCs w:val="14"/>
        </w:rPr>
      </w:pPr>
      <w:r w:rsidRPr="00503991">
        <w:rPr>
          <w:sz w:val="14"/>
          <w:szCs w:val="14"/>
        </w:rPr>
        <w:t>('Wei Zhang', 0.00011837095700002177)</w:t>
      </w:r>
    </w:p>
    <w:p w14:paraId="4B089730" w14:textId="77777777" w:rsidR="00503991" w:rsidRPr="00503991" w:rsidRDefault="00503991" w:rsidP="00B57CDE">
      <w:pPr>
        <w:pStyle w:val="Para"/>
        <w:numPr>
          <w:ilvl w:val="0"/>
          <w:numId w:val="10"/>
        </w:numPr>
        <w:rPr>
          <w:sz w:val="14"/>
          <w:szCs w:val="14"/>
        </w:rPr>
      </w:pPr>
      <w:r w:rsidRPr="00503991">
        <w:rPr>
          <w:sz w:val="14"/>
          <w:szCs w:val="14"/>
        </w:rPr>
        <w:t>('Chin-Chen Chang', 0.00011228187096190705)</w:t>
      </w:r>
    </w:p>
    <w:p w14:paraId="239CED66" w14:textId="77777777" w:rsidR="00503991" w:rsidRPr="00503991" w:rsidRDefault="00503991" w:rsidP="00B57CDE">
      <w:pPr>
        <w:pStyle w:val="Para"/>
        <w:numPr>
          <w:ilvl w:val="0"/>
          <w:numId w:val="10"/>
        </w:numPr>
        <w:rPr>
          <w:sz w:val="14"/>
          <w:szCs w:val="14"/>
        </w:rPr>
      </w:pPr>
      <w:r w:rsidRPr="00503991">
        <w:rPr>
          <w:sz w:val="14"/>
          <w:szCs w:val="14"/>
        </w:rPr>
        <w:t>('Wei Wang', 0.00010495905373283141)</w:t>
      </w:r>
    </w:p>
    <w:p w14:paraId="564C172E"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Guanrong</w:t>
      </w:r>
      <w:proofErr w:type="spellEnd"/>
      <w:r w:rsidRPr="00503991">
        <w:rPr>
          <w:sz w:val="14"/>
          <w:szCs w:val="14"/>
        </w:rPr>
        <w:t xml:space="preserve"> Chen', 0.00010241545494191459)</w:t>
      </w:r>
    </w:p>
    <w:p w14:paraId="4022113C"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Zhaohui</w:t>
      </w:r>
      <w:proofErr w:type="spellEnd"/>
      <w:r w:rsidRPr="00503991">
        <w:rPr>
          <w:sz w:val="14"/>
          <w:szCs w:val="14"/>
        </w:rPr>
        <w:t xml:space="preserve"> Wu', 9.972482112399872e-05)</w:t>
      </w:r>
    </w:p>
    <w:p w14:paraId="75FBF63F" w14:textId="77777777" w:rsidR="00503991" w:rsidRPr="00503991" w:rsidRDefault="00503991" w:rsidP="00B57CDE">
      <w:pPr>
        <w:pStyle w:val="Para"/>
        <w:numPr>
          <w:ilvl w:val="0"/>
          <w:numId w:val="10"/>
        </w:numPr>
        <w:rPr>
          <w:sz w:val="14"/>
          <w:szCs w:val="14"/>
        </w:rPr>
      </w:pPr>
      <w:r w:rsidRPr="00503991">
        <w:rPr>
          <w:sz w:val="14"/>
          <w:szCs w:val="14"/>
        </w:rPr>
        <w:t>('Wei-Ying Ma', 9.740727215568839e-05)</w:t>
      </w:r>
    </w:p>
    <w:p w14:paraId="5E22CBB7" w14:textId="77777777" w:rsidR="00503991" w:rsidRPr="00503991" w:rsidRDefault="00503991" w:rsidP="00B57CDE">
      <w:pPr>
        <w:pStyle w:val="Para"/>
        <w:numPr>
          <w:ilvl w:val="0"/>
          <w:numId w:val="10"/>
        </w:numPr>
        <w:rPr>
          <w:sz w:val="14"/>
          <w:szCs w:val="14"/>
        </w:rPr>
      </w:pPr>
      <w:r w:rsidRPr="00503991">
        <w:rPr>
          <w:sz w:val="14"/>
          <w:szCs w:val="14"/>
        </w:rPr>
        <w:t>('Bin Wang', 9.726301353073486e-05)</w:t>
      </w:r>
    </w:p>
    <w:p w14:paraId="77EE1CFE" w14:textId="77777777" w:rsidR="00503991" w:rsidRPr="00503991" w:rsidRDefault="00503991" w:rsidP="00B57CDE">
      <w:pPr>
        <w:pStyle w:val="Para"/>
        <w:numPr>
          <w:ilvl w:val="0"/>
          <w:numId w:val="10"/>
        </w:numPr>
        <w:rPr>
          <w:sz w:val="14"/>
          <w:szCs w:val="14"/>
        </w:rPr>
      </w:pPr>
      <w:r w:rsidRPr="00503991">
        <w:rPr>
          <w:sz w:val="14"/>
          <w:szCs w:val="14"/>
        </w:rPr>
        <w:t>('Samuel Pierre', 9.705863952617081e-05)</w:t>
      </w:r>
    </w:p>
    <w:p w14:paraId="04DB4399" w14:textId="77777777" w:rsidR="00503991" w:rsidRPr="00503991" w:rsidRDefault="00503991" w:rsidP="00B57CDE">
      <w:pPr>
        <w:pStyle w:val="Para"/>
        <w:numPr>
          <w:ilvl w:val="0"/>
          <w:numId w:val="10"/>
        </w:numPr>
        <w:rPr>
          <w:sz w:val="14"/>
          <w:szCs w:val="14"/>
        </w:rPr>
      </w:pPr>
      <w:r w:rsidRPr="00503991">
        <w:rPr>
          <w:sz w:val="14"/>
          <w:szCs w:val="14"/>
        </w:rPr>
        <w:t>('Hans-Peter Seidel', 9.630692366059368e-05)</w:t>
      </w:r>
    </w:p>
    <w:p w14:paraId="6ABCF9DB"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Francky</w:t>
      </w:r>
      <w:proofErr w:type="spellEnd"/>
      <w:r w:rsidRPr="00503991">
        <w:rPr>
          <w:sz w:val="14"/>
          <w:szCs w:val="14"/>
        </w:rPr>
        <w:t xml:space="preserve"> </w:t>
      </w:r>
      <w:proofErr w:type="spellStart"/>
      <w:r w:rsidRPr="00503991">
        <w:rPr>
          <w:sz w:val="14"/>
          <w:szCs w:val="14"/>
        </w:rPr>
        <w:t>Catthoor</w:t>
      </w:r>
      <w:proofErr w:type="spellEnd"/>
      <w:r w:rsidRPr="00503991">
        <w:rPr>
          <w:sz w:val="14"/>
          <w:szCs w:val="14"/>
        </w:rPr>
        <w:t>', 9.509687755131548e-05)</w:t>
      </w:r>
    </w:p>
    <w:p w14:paraId="6ECA2604" w14:textId="77777777" w:rsidR="00503991" w:rsidRPr="00503991" w:rsidRDefault="00503991" w:rsidP="00B57CDE">
      <w:pPr>
        <w:pStyle w:val="Para"/>
        <w:numPr>
          <w:ilvl w:val="0"/>
          <w:numId w:val="10"/>
        </w:numPr>
        <w:rPr>
          <w:sz w:val="14"/>
          <w:szCs w:val="14"/>
        </w:rPr>
      </w:pPr>
      <w:r w:rsidRPr="00503991">
        <w:rPr>
          <w:sz w:val="14"/>
          <w:szCs w:val="14"/>
        </w:rPr>
        <w:t>('Yong Zhang', 9.502779502456232e-05)</w:t>
      </w:r>
    </w:p>
    <w:p w14:paraId="5C215107" w14:textId="77777777" w:rsidR="00503991" w:rsidRPr="00503991" w:rsidRDefault="00503991" w:rsidP="00B57CDE">
      <w:pPr>
        <w:pStyle w:val="Para"/>
        <w:numPr>
          <w:ilvl w:val="0"/>
          <w:numId w:val="10"/>
        </w:numPr>
        <w:rPr>
          <w:sz w:val="14"/>
          <w:szCs w:val="14"/>
        </w:rPr>
      </w:pPr>
      <w:r w:rsidRPr="00503991">
        <w:rPr>
          <w:sz w:val="14"/>
          <w:szCs w:val="14"/>
        </w:rPr>
        <w:t>('Fang Liu', 9.291312733184171e-05)</w:t>
      </w:r>
    </w:p>
    <w:p w14:paraId="052E50D7"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Witold</w:t>
      </w:r>
      <w:proofErr w:type="spellEnd"/>
      <w:r w:rsidRPr="00503991">
        <w:rPr>
          <w:sz w:val="14"/>
          <w:szCs w:val="14"/>
        </w:rPr>
        <w:t xml:space="preserve"> </w:t>
      </w:r>
      <w:proofErr w:type="spellStart"/>
      <w:r w:rsidRPr="00503991">
        <w:rPr>
          <w:sz w:val="14"/>
          <w:szCs w:val="14"/>
        </w:rPr>
        <w:t>Pedrycz</w:t>
      </w:r>
      <w:proofErr w:type="spellEnd"/>
      <w:r w:rsidRPr="00503991">
        <w:rPr>
          <w:sz w:val="14"/>
          <w:szCs w:val="14"/>
        </w:rPr>
        <w:t>', 9.15965422498646e-05)</w:t>
      </w:r>
    </w:p>
    <w:p w14:paraId="5CDFECAB" w14:textId="77777777" w:rsidR="00503991" w:rsidRPr="00503991" w:rsidRDefault="00503991" w:rsidP="00B57CDE">
      <w:pPr>
        <w:pStyle w:val="Para"/>
        <w:numPr>
          <w:ilvl w:val="0"/>
          <w:numId w:val="10"/>
        </w:numPr>
        <w:rPr>
          <w:sz w:val="14"/>
          <w:szCs w:val="14"/>
        </w:rPr>
      </w:pPr>
      <w:r w:rsidRPr="00503991">
        <w:rPr>
          <w:sz w:val="14"/>
          <w:szCs w:val="14"/>
        </w:rPr>
        <w:lastRenderedPageBreak/>
        <w:t>('Wei Liu', 9.088044455802495e-05)</w:t>
      </w:r>
    </w:p>
    <w:p w14:paraId="15874E8A" w14:textId="77777777" w:rsidR="00503991" w:rsidRPr="00503991" w:rsidRDefault="00503991" w:rsidP="00B57CDE">
      <w:pPr>
        <w:pStyle w:val="Para"/>
        <w:numPr>
          <w:ilvl w:val="0"/>
          <w:numId w:val="10"/>
        </w:numPr>
        <w:rPr>
          <w:sz w:val="14"/>
          <w:szCs w:val="14"/>
        </w:rPr>
      </w:pPr>
      <w:r w:rsidRPr="00503991">
        <w:rPr>
          <w:sz w:val="14"/>
          <w:szCs w:val="14"/>
        </w:rPr>
        <w:t xml:space="preserve">('Alberto L. </w:t>
      </w:r>
      <w:proofErr w:type="spellStart"/>
      <w:r w:rsidRPr="00503991">
        <w:rPr>
          <w:sz w:val="14"/>
          <w:szCs w:val="14"/>
        </w:rPr>
        <w:t>Sangiovanni-Vincentelli</w:t>
      </w:r>
      <w:proofErr w:type="spellEnd"/>
      <w:r w:rsidRPr="00503991">
        <w:rPr>
          <w:sz w:val="14"/>
          <w:szCs w:val="14"/>
        </w:rPr>
        <w:t>', 9.062998434173112e-05)</w:t>
      </w:r>
    </w:p>
    <w:p w14:paraId="02DCC5A0"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Licheng</w:t>
      </w:r>
      <w:proofErr w:type="spellEnd"/>
      <w:r w:rsidRPr="00503991">
        <w:rPr>
          <w:sz w:val="14"/>
          <w:szCs w:val="14"/>
        </w:rPr>
        <w:t xml:space="preserve"> Jiao', 9.05403900028196e-05)</w:t>
      </w:r>
    </w:p>
    <w:p w14:paraId="6A963528" w14:textId="77777777" w:rsidR="00503991" w:rsidRPr="00503991" w:rsidRDefault="00503991" w:rsidP="00B57CDE">
      <w:pPr>
        <w:pStyle w:val="Para"/>
        <w:numPr>
          <w:ilvl w:val="0"/>
          <w:numId w:val="10"/>
        </w:numPr>
        <w:rPr>
          <w:sz w:val="14"/>
          <w:szCs w:val="14"/>
        </w:rPr>
      </w:pPr>
      <w:r w:rsidRPr="00503991">
        <w:rPr>
          <w:sz w:val="14"/>
          <w:szCs w:val="14"/>
        </w:rPr>
        <w:t>('Yan Zhang', 8.964011202963374e-05)</w:t>
      </w:r>
    </w:p>
    <w:p w14:paraId="1F823BEB" w14:textId="77777777" w:rsidR="00503991" w:rsidRPr="00503991" w:rsidRDefault="00503991" w:rsidP="00B57CDE">
      <w:pPr>
        <w:pStyle w:val="Para"/>
        <w:numPr>
          <w:ilvl w:val="0"/>
          <w:numId w:val="10"/>
        </w:numPr>
        <w:rPr>
          <w:sz w:val="14"/>
          <w:szCs w:val="14"/>
        </w:rPr>
      </w:pPr>
      <w:r w:rsidRPr="00503991">
        <w:rPr>
          <w:sz w:val="14"/>
          <w:szCs w:val="14"/>
        </w:rPr>
        <w:t>('Xiang Li', 8.924949886585828e-05)</w:t>
      </w:r>
    </w:p>
    <w:p w14:paraId="62415E91" w14:textId="77777777" w:rsidR="00503991" w:rsidRPr="00503991" w:rsidRDefault="00503991" w:rsidP="00B57CDE">
      <w:pPr>
        <w:pStyle w:val="Para"/>
        <w:numPr>
          <w:ilvl w:val="0"/>
          <w:numId w:val="10"/>
        </w:numPr>
        <w:rPr>
          <w:sz w:val="14"/>
          <w:szCs w:val="14"/>
        </w:rPr>
      </w:pPr>
      <w:r w:rsidRPr="00503991">
        <w:rPr>
          <w:sz w:val="14"/>
          <w:szCs w:val="14"/>
        </w:rPr>
        <w:t xml:space="preserve">('Mario </w:t>
      </w:r>
      <w:proofErr w:type="spellStart"/>
      <w:r w:rsidRPr="00503991">
        <w:rPr>
          <w:sz w:val="14"/>
          <w:szCs w:val="14"/>
        </w:rPr>
        <w:t>Piattini</w:t>
      </w:r>
      <w:proofErr w:type="spellEnd"/>
      <w:r w:rsidRPr="00503991">
        <w:rPr>
          <w:sz w:val="14"/>
          <w:szCs w:val="14"/>
        </w:rPr>
        <w:t>', 8.770301687049541e-05)</w:t>
      </w:r>
    </w:p>
    <w:p w14:paraId="00D5C35C" w14:textId="77777777" w:rsidR="00503991" w:rsidRPr="00503991" w:rsidRDefault="00503991" w:rsidP="00B57CDE">
      <w:pPr>
        <w:pStyle w:val="Para"/>
        <w:numPr>
          <w:ilvl w:val="0"/>
          <w:numId w:val="10"/>
        </w:numPr>
        <w:rPr>
          <w:sz w:val="14"/>
          <w:szCs w:val="14"/>
        </w:rPr>
      </w:pPr>
      <w:r w:rsidRPr="00503991">
        <w:rPr>
          <w:sz w:val="14"/>
          <w:szCs w:val="14"/>
        </w:rPr>
        <w:t xml:space="preserve">('Yvon </w:t>
      </w:r>
      <w:proofErr w:type="spellStart"/>
      <w:r w:rsidRPr="00503991">
        <w:rPr>
          <w:sz w:val="14"/>
          <w:szCs w:val="14"/>
        </w:rPr>
        <w:t>Savaria</w:t>
      </w:r>
      <w:proofErr w:type="spellEnd"/>
      <w:r w:rsidRPr="00503991">
        <w:rPr>
          <w:sz w:val="14"/>
          <w:szCs w:val="14"/>
        </w:rPr>
        <w:t>', 8.759316637739886e-05)</w:t>
      </w:r>
    </w:p>
    <w:p w14:paraId="23B45C5E" w14:textId="77777777" w:rsidR="00503991" w:rsidRPr="00503991" w:rsidRDefault="00503991" w:rsidP="00B57CDE">
      <w:pPr>
        <w:pStyle w:val="Para"/>
        <w:numPr>
          <w:ilvl w:val="0"/>
          <w:numId w:val="10"/>
        </w:numPr>
        <w:rPr>
          <w:sz w:val="14"/>
          <w:szCs w:val="14"/>
        </w:rPr>
      </w:pPr>
      <w:r w:rsidRPr="00503991">
        <w:rPr>
          <w:sz w:val="14"/>
          <w:szCs w:val="14"/>
        </w:rPr>
        <w:t>('Yan Li', 8.757045759012321e-05)</w:t>
      </w:r>
    </w:p>
    <w:p w14:paraId="5948419D" w14:textId="77777777" w:rsidR="00503991" w:rsidRPr="00503991" w:rsidRDefault="00503991" w:rsidP="00B57CDE">
      <w:pPr>
        <w:pStyle w:val="Para"/>
        <w:numPr>
          <w:ilvl w:val="0"/>
          <w:numId w:val="10"/>
        </w:numPr>
        <w:rPr>
          <w:sz w:val="14"/>
          <w:szCs w:val="14"/>
        </w:rPr>
      </w:pPr>
      <w:r w:rsidRPr="00503991">
        <w:rPr>
          <w:sz w:val="14"/>
          <w:szCs w:val="14"/>
        </w:rPr>
        <w:t>('David J. Evans', 8.646019165514893e-05)</w:t>
      </w:r>
    </w:p>
    <w:p w14:paraId="440A039B" w14:textId="77777777" w:rsidR="00503991" w:rsidRPr="00503991" w:rsidRDefault="00503991" w:rsidP="00B57CDE">
      <w:pPr>
        <w:pStyle w:val="Para"/>
        <w:numPr>
          <w:ilvl w:val="0"/>
          <w:numId w:val="10"/>
        </w:numPr>
        <w:rPr>
          <w:sz w:val="14"/>
          <w:szCs w:val="14"/>
        </w:rPr>
      </w:pPr>
      <w:r w:rsidRPr="00503991">
        <w:rPr>
          <w:sz w:val="14"/>
          <w:szCs w:val="14"/>
        </w:rPr>
        <w:t>('Wei Zhao', 8.631862736191034e-05)</w:t>
      </w:r>
    </w:p>
    <w:p w14:paraId="4F39321E" w14:textId="77777777" w:rsidR="00503991" w:rsidRPr="00503991" w:rsidRDefault="00503991" w:rsidP="00B57CDE">
      <w:pPr>
        <w:pStyle w:val="Para"/>
        <w:numPr>
          <w:ilvl w:val="0"/>
          <w:numId w:val="10"/>
        </w:numPr>
        <w:rPr>
          <w:sz w:val="14"/>
          <w:szCs w:val="14"/>
        </w:rPr>
      </w:pPr>
      <w:r w:rsidRPr="00503991">
        <w:rPr>
          <w:sz w:val="14"/>
          <w:szCs w:val="14"/>
        </w:rPr>
        <w:t>('Lei Li', 8.521097914198232e-05)</w:t>
      </w:r>
    </w:p>
    <w:p w14:paraId="60447673"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Minglu</w:t>
      </w:r>
      <w:proofErr w:type="spellEnd"/>
      <w:r w:rsidRPr="00503991">
        <w:rPr>
          <w:sz w:val="14"/>
          <w:szCs w:val="14"/>
        </w:rPr>
        <w:t xml:space="preserve"> Li', 8.385477457657977e-05)</w:t>
      </w:r>
    </w:p>
    <w:p w14:paraId="3D80F38B" w14:textId="77777777" w:rsidR="00503991" w:rsidRPr="00503991" w:rsidRDefault="00503991" w:rsidP="00B57CDE">
      <w:pPr>
        <w:pStyle w:val="Para"/>
        <w:numPr>
          <w:ilvl w:val="0"/>
          <w:numId w:val="10"/>
        </w:numPr>
        <w:rPr>
          <w:sz w:val="14"/>
          <w:szCs w:val="14"/>
        </w:rPr>
      </w:pPr>
      <w:r w:rsidRPr="00503991">
        <w:rPr>
          <w:sz w:val="14"/>
          <w:szCs w:val="14"/>
        </w:rPr>
        <w:t>('Jing Li', 8.364797920281224e-05)</w:t>
      </w:r>
    </w:p>
    <w:p w14:paraId="170BE634" w14:textId="77777777" w:rsidR="00503991" w:rsidRPr="00503991" w:rsidRDefault="00503991" w:rsidP="00B57CDE">
      <w:pPr>
        <w:pStyle w:val="Para"/>
        <w:numPr>
          <w:ilvl w:val="0"/>
          <w:numId w:val="10"/>
        </w:numPr>
        <w:rPr>
          <w:sz w:val="14"/>
          <w:szCs w:val="14"/>
        </w:rPr>
      </w:pPr>
      <w:r w:rsidRPr="00503991">
        <w:rPr>
          <w:sz w:val="14"/>
          <w:szCs w:val="14"/>
        </w:rPr>
        <w:t>('Qing Li', 8.346925817780213e-05)</w:t>
      </w:r>
    </w:p>
    <w:p w14:paraId="3E8B100A"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Xianlong</w:t>
      </w:r>
      <w:proofErr w:type="spellEnd"/>
      <w:r w:rsidRPr="00503991">
        <w:rPr>
          <w:sz w:val="14"/>
          <w:szCs w:val="14"/>
        </w:rPr>
        <w:t xml:space="preserve"> Hong', 8.280253482108303e-05)</w:t>
      </w:r>
    </w:p>
    <w:p w14:paraId="77F31D7B" w14:textId="77777777" w:rsidR="00503991" w:rsidRPr="00503991" w:rsidRDefault="00503991" w:rsidP="00B57CDE">
      <w:pPr>
        <w:pStyle w:val="Para"/>
        <w:numPr>
          <w:ilvl w:val="0"/>
          <w:numId w:val="10"/>
        </w:numPr>
        <w:rPr>
          <w:sz w:val="14"/>
          <w:szCs w:val="14"/>
        </w:rPr>
      </w:pPr>
      <w:r w:rsidRPr="00503991">
        <w:rPr>
          <w:sz w:val="14"/>
          <w:szCs w:val="14"/>
        </w:rPr>
        <w:t>('Jun Li', 8.255650675543822e-05)</w:t>
      </w:r>
    </w:p>
    <w:p w14:paraId="44BEED52" w14:textId="77777777" w:rsidR="00503991" w:rsidRPr="00503991" w:rsidRDefault="00503991" w:rsidP="00B57CDE">
      <w:pPr>
        <w:pStyle w:val="Para"/>
        <w:numPr>
          <w:ilvl w:val="0"/>
          <w:numId w:val="10"/>
        </w:numPr>
        <w:rPr>
          <w:sz w:val="14"/>
          <w:szCs w:val="14"/>
        </w:rPr>
      </w:pPr>
      <w:r w:rsidRPr="00503991">
        <w:rPr>
          <w:sz w:val="14"/>
          <w:szCs w:val="14"/>
        </w:rPr>
        <w:t xml:space="preserve">('Mario </w:t>
      </w:r>
      <w:proofErr w:type="spellStart"/>
      <w:r w:rsidRPr="00503991">
        <w:rPr>
          <w:sz w:val="14"/>
          <w:szCs w:val="14"/>
        </w:rPr>
        <w:t>Gerla</w:t>
      </w:r>
      <w:proofErr w:type="spellEnd"/>
      <w:r w:rsidRPr="00503991">
        <w:rPr>
          <w:sz w:val="14"/>
          <w:szCs w:val="14"/>
        </w:rPr>
        <w:t>', 8.151790992165259e-05)</w:t>
      </w:r>
    </w:p>
    <w:p w14:paraId="6BA34385" w14:textId="77777777" w:rsidR="00503991" w:rsidRPr="00503991" w:rsidRDefault="00503991" w:rsidP="00B57CDE">
      <w:pPr>
        <w:pStyle w:val="Para"/>
        <w:numPr>
          <w:ilvl w:val="0"/>
          <w:numId w:val="10"/>
        </w:numPr>
        <w:rPr>
          <w:sz w:val="14"/>
          <w:szCs w:val="14"/>
        </w:rPr>
      </w:pPr>
      <w:r w:rsidRPr="00503991">
        <w:rPr>
          <w:sz w:val="14"/>
          <w:szCs w:val="14"/>
        </w:rPr>
        <w:t>('Yu Chen', 8.098964142814074e-05)</w:t>
      </w:r>
    </w:p>
    <w:p w14:paraId="71623242" w14:textId="77777777" w:rsidR="00503991" w:rsidRPr="00503991" w:rsidRDefault="00503991" w:rsidP="00B57CDE">
      <w:pPr>
        <w:pStyle w:val="Para"/>
        <w:numPr>
          <w:ilvl w:val="0"/>
          <w:numId w:val="10"/>
        </w:numPr>
        <w:rPr>
          <w:sz w:val="14"/>
          <w:szCs w:val="14"/>
        </w:rPr>
      </w:pPr>
      <w:r w:rsidRPr="00503991">
        <w:rPr>
          <w:sz w:val="14"/>
          <w:szCs w:val="14"/>
        </w:rPr>
        <w:t>('Yang Xu', 8.09434257470208e-05)</w:t>
      </w:r>
    </w:p>
    <w:p w14:paraId="5F2F1260"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Tharam</w:t>
      </w:r>
      <w:proofErr w:type="spellEnd"/>
      <w:r w:rsidRPr="00503991">
        <w:rPr>
          <w:sz w:val="14"/>
          <w:szCs w:val="14"/>
        </w:rPr>
        <w:t xml:space="preserve"> S. Dillon', 8.027406115457522e-05)</w:t>
      </w:r>
    </w:p>
    <w:p w14:paraId="2BE0C538"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Jiannong</w:t>
      </w:r>
      <w:proofErr w:type="spellEnd"/>
      <w:r w:rsidRPr="00503991">
        <w:rPr>
          <w:sz w:val="14"/>
          <w:szCs w:val="14"/>
        </w:rPr>
        <w:t xml:space="preserve"> Cao', 7.996882944317615e-05)</w:t>
      </w:r>
    </w:p>
    <w:p w14:paraId="68FAAEBD" w14:textId="77777777" w:rsidR="00503991" w:rsidRPr="00503991" w:rsidRDefault="00503991" w:rsidP="00B57CDE">
      <w:pPr>
        <w:pStyle w:val="Para"/>
        <w:numPr>
          <w:ilvl w:val="0"/>
          <w:numId w:val="10"/>
        </w:numPr>
        <w:rPr>
          <w:sz w:val="14"/>
          <w:szCs w:val="14"/>
        </w:rPr>
      </w:pPr>
      <w:r w:rsidRPr="00503991">
        <w:rPr>
          <w:sz w:val="14"/>
          <w:szCs w:val="14"/>
        </w:rPr>
        <w:t xml:space="preserve">('Elisa </w:t>
      </w:r>
      <w:proofErr w:type="spellStart"/>
      <w:r w:rsidRPr="00503991">
        <w:rPr>
          <w:sz w:val="14"/>
          <w:szCs w:val="14"/>
        </w:rPr>
        <w:t>Bertino</w:t>
      </w:r>
      <w:proofErr w:type="spellEnd"/>
      <w:r w:rsidRPr="00503991">
        <w:rPr>
          <w:sz w:val="14"/>
          <w:szCs w:val="14"/>
        </w:rPr>
        <w:t>', 7.975921070453301e-05)</w:t>
      </w:r>
    </w:p>
    <w:p w14:paraId="740E67BE" w14:textId="77777777" w:rsidR="00503991" w:rsidRPr="00503991" w:rsidRDefault="00503991" w:rsidP="00B57CDE">
      <w:pPr>
        <w:pStyle w:val="Para"/>
        <w:numPr>
          <w:ilvl w:val="0"/>
          <w:numId w:val="10"/>
        </w:numPr>
        <w:rPr>
          <w:sz w:val="14"/>
          <w:szCs w:val="14"/>
        </w:rPr>
      </w:pPr>
      <w:r w:rsidRPr="00503991">
        <w:rPr>
          <w:sz w:val="14"/>
          <w:szCs w:val="14"/>
        </w:rPr>
        <w:t>('Yan Wang', 7.953052894162082e-05)</w:t>
      </w:r>
    </w:p>
    <w:p w14:paraId="67AED11E" w14:textId="77777777" w:rsidR="00503991" w:rsidRPr="00503991" w:rsidRDefault="00503991" w:rsidP="00B57CDE">
      <w:pPr>
        <w:pStyle w:val="Para"/>
        <w:numPr>
          <w:ilvl w:val="0"/>
          <w:numId w:val="10"/>
        </w:numPr>
        <w:rPr>
          <w:sz w:val="14"/>
          <w:szCs w:val="14"/>
        </w:rPr>
      </w:pPr>
      <w:r w:rsidRPr="00503991">
        <w:rPr>
          <w:sz w:val="14"/>
          <w:szCs w:val="14"/>
        </w:rPr>
        <w:t>('Philip S. Yu', 7.904077202276819e-05)</w:t>
      </w:r>
    </w:p>
    <w:p w14:paraId="389957B9" w14:textId="77777777" w:rsidR="00503991" w:rsidRPr="00503991" w:rsidRDefault="00503991" w:rsidP="00B57CDE">
      <w:pPr>
        <w:pStyle w:val="Para"/>
        <w:numPr>
          <w:ilvl w:val="0"/>
          <w:numId w:val="10"/>
        </w:numPr>
        <w:rPr>
          <w:sz w:val="14"/>
          <w:szCs w:val="14"/>
        </w:rPr>
      </w:pPr>
      <w:r w:rsidRPr="00503991">
        <w:rPr>
          <w:sz w:val="14"/>
          <w:szCs w:val="14"/>
        </w:rPr>
        <w:t>('</w:t>
      </w:r>
      <w:proofErr w:type="spellStart"/>
      <w:r w:rsidRPr="00503991">
        <w:rPr>
          <w:sz w:val="14"/>
          <w:szCs w:val="14"/>
        </w:rPr>
        <w:t>Azzedine</w:t>
      </w:r>
      <w:proofErr w:type="spellEnd"/>
      <w:r w:rsidRPr="00503991">
        <w:rPr>
          <w:sz w:val="14"/>
          <w:szCs w:val="14"/>
        </w:rPr>
        <w:t xml:space="preserve"> </w:t>
      </w:r>
      <w:proofErr w:type="spellStart"/>
      <w:r w:rsidRPr="00503991">
        <w:rPr>
          <w:sz w:val="14"/>
          <w:szCs w:val="14"/>
        </w:rPr>
        <w:t>Boukerche</w:t>
      </w:r>
      <w:proofErr w:type="spellEnd"/>
      <w:r w:rsidRPr="00503991">
        <w:rPr>
          <w:sz w:val="14"/>
          <w:szCs w:val="14"/>
        </w:rPr>
        <w:t>', 7.863772796602966e-05)</w:t>
      </w:r>
    </w:p>
    <w:p w14:paraId="6DC7164B" w14:textId="77777777" w:rsidR="00503991" w:rsidRPr="00503991" w:rsidRDefault="00503991" w:rsidP="00B57CDE">
      <w:pPr>
        <w:pStyle w:val="Para"/>
        <w:numPr>
          <w:ilvl w:val="0"/>
          <w:numId w:val="10"/>
        </w:numPr>
        <w:rPr>
          <w:sz w:val="14"/>
          <w:szCs w:val="14"/>
        </w:rPr>
      </w:pPr>
      <w:r w:rsidRPr="00503991">
        <w:rPr>
          <w:sz w:val="14"/>
          <w:szCs w:val="14"/>
        </w:rPr>
        <w:t>('Hong Zhang', 7.85409528646126e-05)</w:t>
      </w:r>
    </w:p>
    <w:p w14:paraId="09AF1D08" w14:textId="77777777" w:rsidR="00503991" w:rsidRPr="00503991" w:rsidRDefault="00503991" w:rsidP="00B57CDE">
      <w:pPr>
        <w:pStyle w:val="Para"/>
        <w:numPr>
          <w:ilvl w:val="0"/>
          <w:numId w:val="10"/>
        </w:numPr>
        <w:rPr>
          <w:sz w:val="14"/>
          <w:szCs w:val="14"/>
        </w:rPr>
      </w:pPr>
      <w:r w:rsidRPr="00503991">
        <w:rPr>
          <w:sz w:val="14"/>
          <w:szCs w:val="14"/>
        </w:rPr>
        <w:t>('Ajith Abraham', 7.845321957796965e-05)</w:t>
      </w:r>
    </w:p>
    <w:p w14:paraId="1DF97108" w14:textId="77777777" w:rsidR="00503991" w:rsidRPr="00503991" w:rsidRDefault="00503991" w:rsidP="00B57CDE">
      <w:pPr>
        <w:pStyle w:val="Para"/>
        <w:numPr>
          <w:ilvl w:val="0"/>
          <w:numId w:val="10"/>
        </w:numPr>
        <w:rPr>
          <w:sz w:val="14"/>
          <w:szCs w:val="14"/>
        </w:rPr>
      </w:pPr>
      <w:r w:rsidRPr="00503991">
        <w:rPr>
          <w:sz w:val="14"/>
          <w:szCs w:val="14"/>
        </w:rPr>
        <w:t>('Mani B. Srivastava', 7.835090136234614e-05)</w:t>
      </w:r>
    </w:p>
    <w:p w14:paraId="0572116F" w14:textId="77777777" w:rsidR="00503991" w:rsidRPr="00503991" w:rsidRDefault="00503991" w:rsidP="00B57CDE">
      <w:pPr>
        <w:pStyle w:val="Para"/>
        <w:numPr>
          <w:ilvl w:val="0"/>
          <w:numId w:val="10"/>
        </w:numPr>
        <w:rPr>
          <w:sz w:val="14"/>
          <w:szCs w:val="14"/>
        </w:rPr>
      </w:pPr>
      <w:r w:rsidRPr="00503991">
        <w:rPr>
          <w:sz w:val="14"/>
          <w:szCs w:val="14"/>
        </w:rPr>
        <w:t>('Ying Liu', 7.826418075094077e-05)</w:t>
      </w:r>
    </w:p>
    <w:p w14:paraId="0413746B" w14:textId="77777777" w:rsidR="00503991" w:rsidRPr="00503991" w:rsidRDefault="00503991" w:rsidP="00B57CDE">
      <w:pPr>
        <w:pStyle w:val="Para"/>
        <w:numPr>
          <w:ilvl w:val="0"/>
          <w:numId w:val="10"/>
        </w:numPr>
        <w:rPr>
          <w:sz w:val="14"/>
          <w:szCs w:val="14"/>
        </w:rPr>
      </w:pPr>
      <w:r w:rsidRPr="00503991">
        <w:rPr>
          <w:sz w:val="14"/>
          <w:szCs w:val="14"/>
        </w:rPr>
        <w:t xml:space="preserve">('Luc J. Van </w:t>
      </w:r>
      <w:proofErr w:type="spellStart"/>
      <w:r w:rsidRPr="00503991">
        <w:rPr>
          <w:sz w:val="14"/>
          <w:szCs w:val="14"/>
        </w:rPr>
        <w:t>Gool</w:t>
      </w:r>
      <w:proofErr w:type="spellEnd"/>
      <w:r w:rsidRPr="00503991">
        <w:rPr>
          <w:sz w:val="14"/>
          <w:szCs w:val="14"/>
        </w:rPr>
        <w:t>', 7.797561722585576e-05)</w:t>
      </w:r>
    </w:p>
    <w:p w14:paraId="7965DCF9" w14:textId="77777777" w:rsidR="00503991" w:rsidRPr="00503991" w:rsidRDefault="00503991" w:rsidP="00B57CDE">
      <w:pPr>
        <w:pStyle w:val="Para"/>
        <w:numPr>
          <w:ilvl w:val="0"/>
          <w:numId w:val="10"/>
        </w:numPr>
        <w:rPr>
          <w:sz w:val="14"/>
          <w:szCs w:val="14"/>
        </w:rPr>
      </w:pPr>
      <w:r w:rsidRPr="00503991">
        <w:rPr>
          <w:sz w:val="14"/>
          <w:szCs w:val="14"/>
        </w:rPr>
        <w:t>('Ying Chen', 7.787685123048909e-05)</w:t>
      </w:r>
    </w:p>
    <w:p w14:paraId="53DB2DD3" w14:textId="77777777" w:rsidR="00503991" w:rsidRPr="00503991" w:rsidRDefault="00503991" w:rsidP="00B57CDE">
      <w:pPr>
        <w:pStyle w:val="Para"/>
        <w:numPr>
          <w:ilvl w:val="0"/>
          <w:numId w:val="10"/>
        </w:numPr>
        <w:rPr>
          <w:sz w:val="14"/>
          <w:szCs w:val="14"/>
        </w:rPr>
      </w:pPr>
      <w:r w:rsidRPr="00503991">
        <w:rPr>
          <w:sz w:val="14"/>
          <w:szCs w:val="14"/>
        </w:rPr>
        <w:t>('Tao Zhang', 7.721288842944204e-05)</w:t>
      </w:r>
    </w:p>
    <w:p w14:paraId="1A79CAC0" w14:textId="77777777" w:rsidR="00503991" w:rsidRPr="00503991" w:rsidRDefault="00503991" w:rsidP="00B57CDE">
      <w:pPr>
        <w:pStyle w:val="Para"/>
        <w:numPr>
          <w:ilvl w:val="0"/>
          <w:numId w:val="10"/>
        </w:numPr>
        <w:rPr>
          <w:sz w:val="14"/>
          <w:szCs w:val="14"/>
        </w:rPr>
      </w:pPr>
      <w:r w:rsidRPr="00503991">
        <w:rPr>
          <w:sz w:val="14"/>
          <w:szCs w:val="14"/>
        </w:rPr>
        <w:t xml:space="preserve">('Donald F. </w:t>
      </w:r>
      <w:proofErr w:type="spellStart"/>
      <w:r w:rsidRPr="00503991">
        <w:rPr>
          <w:sz w:val="14"/>
          <w:szCs w:val="14"/>
        </w:rPr>
        <w:t>Towsley</w:t>
      </w:r>
      <w:proofErr w:type="spellEnd"/>
      <w:r w:rsidRPr="00503991">
        <w:rPr>
          <w:sz w:val="14"/>
          <w:szCs w:val="14"/>
        </w:rPr>
        <w:t>', 7.712843687402164e-05)</w:t>
      </w:r>
    </w:p>
    <w:p w14:paraId="4D63EC16" w14:textId="77777777" w:rsidR="00503991" w:rsidRPr="00503991" w:rsidRDefault="00503991" w:rsidP="00B57CDE">
      <w:pPr>
        <w:pStyle w:val="Para"/>
        <w:numPr>
          <w:ilvl w:val="0"/>
          <w:numId w:val="10"/>
        </w:numPr>
        <w:rPr>
          <w:sz w:val="14"/>
          <w:szCs w:val="14"/>
        </w:rPr>
      </w:pPr>
      <w:r w:rsidRPr="00503991">
        <w:rPr>
          <w:sz w:val="14"/>
          <w:szCs w:val="14"/>
        </w:rPr>
        <w:t>('Jun Liu', 7.671917801147298e-05)</w:t>
      </w:r>
    </w:p>
    <w:p w14:paraId="6062D2C3" w14:textId="0D64D4A6" w:rsidR="00C40B1A" w:rsidRPr="00503991" w:rsidRDefault="00503991" w:rsidP="00B57CDE">
      <w:pPr>
        <w:pStyle w:val="Para"/>
        <w:numPr>
          <w:ilvl w:val="0"/>
          <w:numId w:val="10"/>
        </w:numPr>
        <w:rPr>
          <w:sz w:val="14"/>
          <w:szCs w:val="14"/>
        </w:rPr>
      </w:pPr>
      <w:r w:rsidRPr="00503991">
        <w:rPr>
          <w:sz w:val="14"/>
          <w:szCs w:val="14"/>
        </w:rPr>
        <w:t xml:space="preserve">('C. C. Jay </w:t>
      </w:r>
      <w:proofErr w:type="spellStart"/>
      <w:r w:rsidRPr="00503991">
        <w:rPr>
          <w:sz w:val="14"/>
          <w:szCs w:val="14"/>
        </w:rPr>
        <w:t>Kuo</w:t>
      </w:r>
      <w:proofErr w:type="spellEnd"/>
      <w:r w:rsidRPr="00503991">
        <w:rPr>
          <w:sz w:val="14"/>
          <w:szCs w:val="14"/>
        </w:rPr>
        <w:t>', 7.625128869758412e-05)</w:t>
      </w:r>
    </w:p>
    <w:p w14:paraId="09014DC8" w14:textId="3F2003FF" w:rsidR="00C40B1A" w:rsidRDefault="00C40B1A" w:rsidP="00503991">
      <w:pPr>
        <w:pStyle w:val="Para"/>
      </w:pPr>
    </w:p>
    <w:p w14:paraId="018D57AD" w14:textId="6D993150" w:rsidR="00503991" w:rsidRDefault="00857029" w:rsidP="00503991">
      <w:pPr>
        <w:pStyle w:val="Para"/>
      </w:pPr>
      <w:r>
        <w:t xml:space="preserve">     </w:t>
      </w:r>
      <w:r w:rsidR="00503991">
        <w:t>The following are the top 50 nodes and their corresponding PageRank scores for DBLP2006:</w:t>
      </w:r>
    </w:p>
    <w:p w14:paraId="4A462F31" w14:textId="77777777" w:rsidR="00503991" w:rsidRDefault="00503991" w:rsidP="00503991">
      <w:pPr>
        <w:pStyle w:val="Para"/>
      </w:pPr>
    </w:p>
    <w:p w14:paraId="0EC69959" w14:textId="77777777" w:rsidR="00503991" w:rsidRPr="00503991" w:rsidRDefault="00503991" w:rsidP="00B57CDE">
      <w:pPr>
        <w:pStyle w:val="Para"/>
        <w:numPr>
          <w:ilvl w:val="0"/>
          <w:numId w:val="11"/>
        </w:numPr>
        <w:rPr>
          <w:sz w:val="14"/>
          <w:szCs w:val="14"/>
        </w:rPr>
      </w:pPr>
      <w:r w:rsidRPr="00503991">
        <w:rPr>
          <w:sz w:val="14"/>
          <w:szCs w:val="14"/>
        </w:rPr>
        <w:t>('Wen Gao', 0.0001240131307163933)</w:t>
      </w:r>
    </w:p>
    <w:p w14:paraId="73F59238" w14:textId="77777777" w:rsidR="00503991" w:rsidRPr="00503991" w:rsidRDefault="00503991" w:rsidP="00B57CDE">
      <w:pPr>
        <w:pStyle w:val="Para"/>
        <w:numPr>
          <w:ilvl w:val="0"/>
          <w:numId w:val="11"/>
        </w:numPr>
        <w:rPr>
          <w:sz w:val="14"/>
          <w:szCs w:val="14"/>
        </w:rPr>
      </w:pPr>
      <w:r w:rsidRPr="00503991">
        <w:rPr>
          <w:sz w:val="14"/>
          <w:szCs w:val="14"/>
        </w:rPr>
        <w:t>('Hui Li', 0.00012330323078582666)</w:t>
      </w:r>
    </w:p>
    <w:p w14:paraId="2EF75299" w14:textId="77777777" w:rsidR="00503991" w:rsidRPr="00503991" w:rsidRDefault="00503991" w:rsidP="00B57CDE">
      <w:pPr>
        <w:pStyle w:val="Para"/>
        <w:numPr>
          <w:ilvl w:val="0"/>
          <w:numId w:val="11"/>
        </w:numPr>
        <w:rPr>
          <w:sz w:val="14"/>
          <w:szCs w:val="14"/>
        </w:rPr>
      </w:pPr>
      <w:r w:rsidRPr="00503991">
        <w:rPr>
          <w:sz w:val="14"/>
          <w:szCs w:val="14"/>
        </w:rPr>
        <w:t>('Chin-Chen Chang', 0.00012155789113614979)</w:t>
      </w:r>
    </w:p>
    <w:p w14:paraId="612892EB" w14:textId="77777777" w:rsidR="00503991" w:rsidRPr="00503991" w:rsidRDefault="00503991" w:rsidP="00B57CDE">
      <w:pPr>
        <w:pStyle w:val="Para"/>
        <w:numPr>
          <w:ilvl w:val="0"/>
          <w:numId w:val="11"/>
        </w:numPr>
        <w:rPr>
          <w:sz w:val="14"/>
          <w:szCs w:val="14"/>
        </w:rPr>
      </w:pPr>
      <w:r w:rsidRPr="00503991">
        <w:rPr>
          <w:sz w:val="14"/>
          <w:szCs w:val="14"/>
        </w:rPr>
        <w:t>('Xin Li', 0.00011816042342745642)</w:t>
      </w:r>
    </w:p>
    <w:p w14:paraId="6C992B51" w14:textId="77777777" w:rsidR="00503991" w:rsidRPr="00503991" w:rsidRDefault="00503991" w:rsidP="00B57CDE">
      <w:pPr>
        <w:pStyle w:val="Para"/>
        <w:numPr>
          <w:ilvl w:val="0"/>
          <w:numId w:val="11"/>
        </w:numPr>
        <w:rPr>
          <w:sz w:val="14"/>
          <w:szCs w:val="14"/>
        </w:rPr>
      </w:pPr>
      <w:r w:rsidRPr="00503991">
        <w:rPr>
          <w:sz w:val="14"/>
          <w:szCs w:val="14"/>
        </w:rPr>
        <w:t>('Yong Zhang', 0.0001143310055167495)</w:t>
      </w:r>
    </w:p>
    <w:p w14:paraId="4B1FBC7C" w14:textId="77777777" w:rsidR="00503991" w:rsidRPr="00503991" w:rsidRDefault="00503991" w:rsidP="00B57CDE">
      <w:pPr>
        <w:pStyle w:val="Para"/>
        <w:numPr>
          <w:ilvl w:val="0"/>
          <w:numId w:val="11"/>
        </w:numPr>
        <w:rPr>
          <w:sz w:val="14"/>
          <w:szCs w:val="14"/>
        </w:rPr>
      </w:pPr>
      <w:r w:rsidRPr="00503991">
        <w:rPr>
          <w:sz w:val="14"/>
          <w:szCs w:val="14"/>
        </w:rPr>
        <w:t>('Wei Wang', 0.00011418939306766574)</w:t>
      </w:r>
    </w:p>
    <w:p w14:paraId="1B8EB6D8" w14:textId="77777777" w:rsidR="00503991" w:rsidRPr="00503991" w:rsidRDefault="00503991" w:rsidP="00B57CDE">
      <w:pPr>
        <w:pStyle w:val="Para"/>
        <w:numPr>
          <w:ilvl w:val="0"/>
          <w:numId w:val="11"/>
        </w:numPr>
        <w:rPr>
          <w:sz w:val="14"/>
          <w:szCs w:val="14"/>
        </w:rPr>
      </w:pPr>
      <w:r w:rsidRPr="00503991">
        <w:rPr>
          <w:sz w:val="14"/>
          <w:szCs w:val="14"/>
        </w:rPr>
        <w:t>('Qing Li', 0.00011370789902479061)</w:t>
      </w:r>
    </w:p>
    <w:p w14:paraId="4D092F1F" w14:textId="77777777" w:rsidR="00503991" w:rsidRPr="00503991" w:rsidRDefault="00503991" w:rsidP="00B57CDE">
      <w:pPr>
        <w:pStyle w:val="Para"/>
        <w:numPr>
          <w:ilvl w:val="0"/>
          <w:numId w:val="11"/>
        </w:numPr>
        <w:rPr>
          <w:sz w:val="14"/>
          <w:szCs w:val="14"/>
        </w:rPr>
      </w:pPr>
      <w:r w:rsidRPr="00503991">
        <w:rPr>
          <w:sz w:val="14"/>
          <w:szCs w:val="14"/>
        </w:rPr>
        <w:t>('Yan Zhang', 0.00010717607486426265)</w:t>
      </w:r>
    </w:p>
    <w:p w14:paraId="74618A01" w14:textId="77777777" w:rsidR="00503991" w:rsidRPr="00503991" w:rsidRDefault="00503991" w:rsidP="00B57CDE">
      <w:pPr>
        <w:pStyle w:val="Para"/>
        <w:numPr>
          <w:ilvl w:val="0"/>
          <w:numId w:val="11"/>
        </w:numPr>
        <w:rPr>
          <w:sz w:val="14"/>
          <w:szCs w:val="14"/>
        </w:rPr>
      </w:pPr>
      <w:r w:rsidRPr="00503991">
        <w:rPr>
          <w:sz w:val="14"/>
          <w:szCs w:val="14"/>
        </w:rPr>
        <w:t>('Wei Liu', 0.00010715265989243886)</w:t>
      </w:r>
    </w:p>
    <w:p w14:paraId="5CF84F15" w14:textId="77777777" w:rsidR="00503991" w:rsidRPr="00503991" w:rsidRDefault="00503991" w:rsidP="00B57CDE">
      <w:pPr>
        <w:pStyle w:val="Para"/>
        <w:numPr>
          <w:ilvl w:val="0"/>
          <w:numId w:val="11"/>
        </w:numPr>
        <w:rPr>
          <w:sz w:val="14"/>
          <w:szCs w:val="14"/>
        </w:rPr>
      </w:pPr>
      <w:r w:rsidRPr="00503991">
        <w:rPr>
          <w:sz w:val="14"/>
          <w:szCs w:val="14"/>
        </w:rPr>
        <w:t>('Wei Zhang', 0.00010684051247426161)</w:t>
      </w:r>
    </w:p>
    <w:p w14:paraId="3CFEC93F" w14:textId="77777777" w:rsidR="00503991" w:rsidRPr="00503991" w:rsidRDefault="00503991" w:rsidP="00B57CDE">
      <w:pPr>
        <w:pStyle w:val="Para"/>
        <w:numPr>
          <w:ilvl w:val="0"/>
          <w:numId w:val="11"/>
        </w:numPr>
        <w:rPr>
          <w:sz w:val="14"/>
          <w:szCs w:val="14"/>
        </w:rPr>
      </w:pPr>
      <w:r w:rsidRPr="00503991">
        <w:rPr>
          <w:sz w:val="14"/>
          <w:szCs w:val="14"/>
        </w:rPr>
        <w:t>('Li Zhang', 9.897328971913329e-05)</w:t>
      </w:r>
    </w:p>
    <w:p w14:paraId="157B4FF4" w14:textId="77777777" w:rsidR="00503991" w:rsidRPr="00503991" w:rsidRDefault="00503991" w:rsidP="00B57CDE">
      <w:pPr>
        <w:pStyle w:val="Para"/>
        <w:numPr>
          <w:ilvl w:val="0"/>
          <w:numId w:val="11"/>
        </w:numPr>
        <w:rPr>
          <w:sz w:val="14"/>
          <w:szCs w:val="14"/>
        </w:rPr>
      </w:pPr>
      <w:r w:rsidRPr="00503991">
        <w:rPr>
          <w:sz w:val="14"/>
          <w:szCs w:val="14"/>
        </w:rPr>
        <w:t>('Yu Zhang', 9.855469285395953e-05)</w:t>
      </w:r>
    </w:p>
    <w:p w14:paraId="36B703DB" w14:textId="77777777" w:rsidR="00503991" w:rsidRPr="00503991" w:rsidRDefault="00503991" w:rsidP="00B57CDE">
      <w:pPr>
        <w:pStyle w:val="Para"/>
        <w:numPr>
          <w:ilvl w:val="0"/>
          <w:numId w:val="11"/>
        </w:numPr>
        <w:rPr>
          <w:sz w:val="14"/>
          <w:szCs w:val="14"/>
        </w:rPr>
      </w:pPr>
      <w:r w:rsidRPr="00503991">
        <w:rPr>
          <w:sz w:val="14"/>
          <w:szCs w:val="14"/>
        </w:rPr>
        <w:t>('Ying Li', 9.544758462291252e-05)</w:t>
      </w:r>
    </w:p>
    <w:p w14:paraId="261BB596" w14:textId="77777777" w:rsidR="00503991" w:rsidRPr="00503991" w:rsidRDefault="00503991" w:rsidP="00B57CDE">
      <w:pPr>
        <w:pStyle w:val="Para"/>
        <w:numPr>
          <w:ilvl w:val="0"/>
          <w:numId w:val="11"/>
        </w:numPr>
        <w:rPr>
          <w:sz w:val="14"/>
          <w:szCs w:val="14"/>
        </w:rPr>
      </w:pPr>
      <w:r w:rsidRPr="00503991">
        <w:rPr>
          <w:sz w:val="14"/>
          <w:szCs w:val="14"/>
        </w:rPr>
        <w:t>('Jing Li', 9.488459658482036e-05)</w:t>
      </w:r>
    </w:p>
    <w:p w14:paraId="10120AD8" w14:textId="77777777" w:rsidR="00503991" w:rsidRPr="00503991" w:rsidRDefault="00503991" w:rsidP="00B57CDE">
      <w:pPr>
        <w:pStyle w:val="Para"/>
        <w:numPr>
          <w:ilvl w:val="0"/>
          <w:numId w:val="11"/>
        </w:numPr>
        <w:rPr>
          <w:sz w:val="14"/>
          <w:szCs w:val="14"/>
        </w:rPr>
      </w:pPr>
      <w:r w:rsidRPr="00503991">
        <w:rPr>
          <w:sz w:val="14"/>
          <w:szCs w:val="14"/>
        </w:rPr>
        <w:t>('</w:t>
      </w:r>
      <w:proofErr w:type="spellStart"/>
      <w:r w:rsidRPr="00503991">
        <w:rPr>
          <w:sz w:val="14"/>
          <w:szCs w:val="14"/>
        </w:rPr>
        <w:t>Xiaodong</w:t>
      </w:r>
      <w:proofErr w:type="spellEnd"/>
      <w:r w:rsidRPr="00503991">
        <w:rPr>
          <w:sz w:val="14"/>
          <w:szCs w:val="14"/>
        </w:rPr>
        <w:t xml:space="preserve"> Wang', 9.468680055242121e-05)</w:t>
      </w:r>
    </w:p>
    <w:p w14:paraId="1F36C1A9" w14:textId="77777777" w:rsidR="00503991" w:rsidRPr="00503991" w:rsidRDefault="00503991" w:rsidP="00B57CDE">
      <w:pPr>
        <w:pStyle w:val="Para"/>
        <w:numPr>
          <w:ilvl w:val="0"/>
          <w:numId w:val="11"/>
        </w:numPr>
        <w:rPr>
          <w:sz w:val="14"/>
          <w:szCs w:val="14"/>
        </w:rPr>
      </w:pPr>
      <w:r w:rsidRPr="00503991">
        <w:rPr>
          <w:sz w:val="14"/>
          <w:szCs w:val="14"/>
        </w:rPr>
        <w:t>('Yan Li', 9.368813789090802e-05)</w:t>
      </w:r>
    </w:p>
    <w:p w14:paraId="12B024EC" w14:textId="77777777" w:rsidR="00503991" w:rsidRPr="00503991" w:rsidRDefault="00503991" w:rsidP="00B57CDE">
      <w:pPr>
        <w:pStyle w:val="Para"/>
        <w:numPr>
          <w:ilvl w:val="0"/>
          <w:numId w:val="11"/>
        </w:numPr>
        <w:rPr>
          <w:sz w:val="14"/>
          <w:szCs w:val="14"/>
        </w:rPr>
      </w:pPr>
      <w:r w:rsidRPr="00503991">
        <w:rPr>
          <w:sz w:val="14"/>
          <w:szCs w:val="14"/>
        </w:rPr>
        <w:t>('Wei Li', 9.254352922287345e-05)</w:t>
      </w:r>
    </w:p>
    <w:p w14:paraId="0A8531E0" w14:textId="77777777" w:rsidR="00503991" w:rsidRPr="00503991" w:rsidRDefault="00503991" w:rsidP="00B57CDE">
      <w:pPr>
        <w:pStyle w:val="Para"/>
        <w:numPr>
          <w:ilvl w:val="0"/>
          <w:numId w:val="11"/>
        </w:numPr>
        <w:rPr>
          <w:sz w:val="14"/>
          <w:szCs w:val="14"/>
        </w:rPr>
      </w:pPr>
      <w:r w:rsidRPr="00503991">
        <w:rPr>
          <w:sz w:val="14"/>
          <w:szCs w:val="14"/>
        </w:rPr>
        <w:t>('Ying Liu', 8.948725663577388e-05)</w:t>
      </w:r>
    </w:p>
    <w:p w14:paraId="32D7246F" w14:textId="77777777" w:rsidR="00503991" w:rsidRPr="00503991" w:rsidRDefault="00503991" w:rsidP="00B57CDE">
      <w:pPr>
        <w:pStyle w:val="Para"/>
        <w:numPr>
          <w:ilvl w:val="0"/>
          <w:numId w:val="11"/>
        </w:numPr>
        <w:rPr>
          <w:sz w:val="14"/>
          <w:szCs w:val="14"/>
        </w:rPr>
      </w:pPr>
      <w:r w:rsidRPr="00503991">
        <w:rPr>
          <w:sz w:val="14"/>
          <w:szCs w:val="14"/>
        </w:rPr>
        <w:t>('Yong Yu', 8.929031168044772e-05)</w:t>
      </w:r>
    </w:p>
    <w:p w14:paraId="029D89CC" w14:textId="77777777" w:rsidR="00503991" w:rsidRPr="00503991" w:rsidRDefault="00503991" w:rsidP="00B57CDE">
      <w:pPr>
        <w:pStyle w:val="Para"/>
        <w:numPr>
          <w:ilvl w:val="0"/>
          <w:numId w:val="11"/>
        </w:numPr>
        <w:rPr>
          <w:sz w:val="14"/>
          <w:szCs w:val="14"/>
        </w:rPr>
      </w:pPr>
      <w:r w:rsidRPr="00503991">
        <w:rPr>
          <w:sz w:val="14"/>
          <w:szCs w:val="14"/>
        </w:rPr>
        <w:t>('</w:t>
      </w:r>
      <w:proofErr w:type="spellStart"/>
      <w:r w:rsidRPr="00503991">
        <w:rPr>
          <w:sz w:val="14"/>
          <w:szCs w:val="14"/>
        </w:rPr>
        <w:t>Francky</w:t>
      </w:r>
      <w:proofErr w:type="spellEnd"/>
      <w:r w:rsidRPr="00503991">
        <w:rPr>
          <w:sz w:val="14"/>
          <w:szCs w:val="14"/>
        </w:rPr>
        <w:t xml:space="preserve"> </w:t>
      </w:r>
      <w:proofErr w:type="spellStart"/>
      <w:r w:rsidRPr="00503991">
        <w:rPr>
          <w:sz w:val="14"/>
          <w:szCs w:val="14"/>
        </w:rPr>
        <w:t>Catthoor</w:t>
      </w:r>
      <w:proofErr w:type="spellEnd"/>
      <w:r w:rsidRPr="00503991">
        <w:rPr>
          <w:sz w:val="14"/>
          <w:szCs w:val="14"/>
        </w:rPr>
        <w:t>', 8.892675086632877e-05)</w:t>
      </w:r>
    </w:p>
    <w:p w14:paraId="70BC17EB" w14:textId="77777777" w:rsidR="00503991" w:rsidRPr="00503991" w:rsidRDefault="00503991" w:rsidP="00B57CDE">
      <w:pPr>
        <w:pStyle w:val="Para"/>
        <w:numPr>
          <w:ilvl w:val="0"/>
          <w:numId w:val="11"/>
        </w:numPr>
        <w:rPr>
          <w:sz w:val="14"/>
          <w:szCs w:val="14"/>
        </w:rPr>
      </w:pPr>
      <w:r w:rsidRPr="00503991">
        <w:rPr>
          <w:sz w:val="14"/>
          <w:szCs w:val="14"/>
        </w:rPr>
        <w:t>('Jian Li', 8.725189260558142e-05)</w:t>
      </w:r>
    </w:p>
    <w:p w14:paraId="7AEE9725" w14:textId="77777777" w:rsidR="00503991" w:rsidRPr="00503991" w:rsidRDefault="00503991" w:rsidP="00B57CDE">
      <w:pPr>
        <w:pStyle w:val="Para"/>
        <w:numPr>
          <w:ilvl w:val="0"/>
          <w:numId w:val="11"/>
        </w:numPr>
        <w:rPr>
          <w:sz w:val="14"/>
          <w:szCs w:val="14"/>
        </w:rPr>
      </w:pPr>
      <w:r w:rsidRPr="00503991">
        <w:rPr>
          <w:sz w:val="14"/>
          <w:szCs w:val="14"/>
        </w:rPr>
        <w:t>('Wei-Ying Ma', 8.717464224186694e-05)</w:t>
      </w:r>
    </w:p>
    <w:p w14:paraId="2E295244" w14:textId="77777777" w:rsidR="00503991" w:rsidRPr="00503991" w:rsidRDefault="00503991" w:rsidP="00B57CDE">
      <w:pPr>
        <w:pStyle w:val="Para"/>
        <w:numPr>
          <w:ilvl w:val="0"/>
          <w:numId w:val="11"/>
        </w:numPr>
        <w:rPr>
          <w:sz w:val="14"/>
          <w:szCs w:val="14"/>
        </w:rPr>
      </w:pPr>
      <w:r w:rsidRPr="00503991">
        <w:rPr>
          <w:sz w:val="14"/>
          <w:szCs w:val="14"/>
        </w:rPr>
        <w:t xml:space="preserve">('Hai </w:t>
      </w:r>
      <w:proofErr w:type="spellStart"/>
      <w:r w:rsidRPr="00503991">
        <w:rPr>
          <w:sz w:val="14"/>
          <w:szCs w:val="14"/>
        </w:rPr>
        <w:t>Jin</w:t>
      </w:r>
      <w:proofErr w:type="spellEnd"/>
      <w:r w:rsidRPr="00503991">
        <w:rPr>
          <w:sz w:val="14"/>
          <w:szCs w:val="14"/>
        </w:rPr>
        <w:t>', 8.666108402959187e-05)</w:t>
      </w:r>
    </w:p>
    <w:p w14:paraId="0245BCDE" w14:textId="77777777" w:rsidR="00503991" w:rsidRPr="00503991" w:rsidRDefault="00503991" w:rsidP="00B57CDE">
      <w:pPr>
        <w:pStyle w:val="Para"/>
        <w:numPr>
          <w:ilvl w:val="0"/>
          <w:numId w:val="11"/>
        </w:numPr>
        <w:rPr>
          <w:sz w:val="14"/>
          <w:szCs w:val="14"/>
        </w:rPr>
      </w:pPr>
      <w:r w:rsidRPr="00503991">
        <w:rPr>
          <w:sz w:val="14"/>
          <w:szCs w:val="14"/>
        </w:rPr>
        <w:t>('Jian Wang', 8.523852018029668e-05)</w:t>
      </w:r>
    </w:p>
    <w:p w14:paraId="486B5309" w14:textId="77777777" w:rsidR="00503991" w:rsidRPr="00503991" w:rsidRDefault="00503991" w:rsidP="00B57CDE">
      <w:pPr>
        <w:pStyle w:val="Para"/>
        <w:numPr>
          <w:ilvl w:val="0"/>
          <w:numId w:val="11"/>
        </w:numPr>
        <w:rPr>
          <w:sz w:val="14"/>
          <w:szCs w:val="14"/>
        </w:rPr>
      </w:pPr>
      <w:r w:rsidRPr="00503991">
        <w:rPr>
          <w:sz w:val="14"/>
          <w:szCs w:val="14"/>
        </w:rPr>
        <w:t xml:space="preserve">('Laurence </w:t>
      </w:r>
      <w:proofErr w:type="spellStart"/>
      <w:r w:rsidRPr="00503991">
        <w:rPr>
          <w:sz w:val="14"/>
          <w:szCs w:val="14"/>
        </w:rPr>
        <w:t>Tianruo</w:t>
      </w:r>
      <w:proofErr w:type="spellEnd"/>
      <w:r w:rsidRPr="00503991">
        <w:rPr>
          <w:sz w:val="14"/>
          <w:szCs w:val="14"/>
        </w:rPr>
        <w:t xml:space="preserve"> Yang', 8.413681197740772e-05)</w:t>
      </w:r>
    </w:p>
    <w:p w14:paraId="585D5790" w14:textId="77777777" w:rsidR="00503991" w:rsidRPr="00503991" w:rsidRDefault="00503991" w:rsidP="00B57CDE">
      <w:pPr>
        <w:pStyle w:val="Para"/>
        <w:numPr>
          <w:ilvl w:val="0"/>
          <w:numId w:val="11"/>
        </w:numPr>
        <w:rPr>
          <w:sz w:val="14"/>
          <w:szCs w:val="14"/>
        </w:rPr>
      </w:pPr>
      <w:r w:rsidRPr="00503991">
        <w:rPr>
          <w:sz w:val="14"/>
          <w:szCs w:val="14"/>
        </w:rPr>
        <w:t>('Samuel Pierre', 8.38788358404156e-05)</w:t>
      </w:r>
    </w:p>
    <w:p w14:paraId="0FF5113F" w14:textId="77777777" w:rsidR="00503991" w:rsidRPr="00503991" w:rsidRDefault="00503991" w:rsidP="00B57CDE">
      <w:pPr>
        <w:pStyle w:val="Para"/>
        <w:numPr>
          <w:ilvl w:val="0"/>
          <w:numId w:val="11"/>
        </w:numPr>
        <w:rPr>
          <w:sz w:val="14"/>
          <w:szCs w:val="14"/>
        </w:rPr>
      </w:pPr>
      <w:r w:rsidRPr="00503991">
        <w:rPr>
          <w:sz w:val="14"/>
          <w:szCs w:val="14"/>
        </w:rPr>
        <w:t>('Lei Li', 8.327246374174173e-05)</w:t>
      </w:r>
    </w:p>
    <w:p w14:paraId="47A360DF" w14:textId="77777777" w:rsidR="00503991" w:rsidRPr="00503991" w:rsidRDefault="00503991" w:rsidP="00B57CDE">
      <w:pPr>
        <w:pStyle w:val="Para"/>
        <w:numPr>
          <w:ilvl w:val="0"/>
          <w:numId w:val="11"/>
        </w:numPr>
        <w:rPr>
          <w:sz w:val="14"/>
          <w:szCs w:val="14"/>
        </w:rPr>
      </w:pPr>
      <w:r w:rsidRPr="00503991">
        <w:rPr>
          <w:sz w:val="14"/>
          <w:szCs w:val="14"/>
        </w:rPr>
        <w:t>('Hao Wang', 8.259999955237506e-05)</w:t>
      </w:r>
    </w:p>
    <w:p w14:paraId="61C833AF" w14:textId="77777777" w:rsidR="00503991" w:rsidRPr="00503991" w:rsidRDefault="00503991" w:rsidP="00B57CDE">
      <w:pPr>
        <w:pStyle w:val="Para"/>
        <w:numPr>
          <w:ilvl w:val="0"/>
          <w:numId w:val="11"/>
        </w:numPr>
        <w:rPr>
          <w:sz w:val="14"/>
          <w:szCs w:val="14"/>
        </w:rPr>
      </w:pPr>
      <w:r w:rsidRPr="00503991">
        <w:rPr>
          <w:sz w:val="14"/>
          <w:szCs w:val="14"/>
        </w:rPr>
        <w:t xml:space="preserve">('Yang </w:t>
      </w:r>
      <w:proofErr w:type="spellStart"/>
      <w:r w:rsidRPr="00503991">
        <w:rPr>
          <w:sz w:val="14"/>
          <w:szCs w:val="14"/>
        </w:rPr>
        <w:t>Yang</w:t>
      </w:r>
      <w:proofErr w:type="spellEnd"/>
      <w:r w:rsidRPr="00503991">
        <w:rPr>
          <w:sz w:val="14"/>
          <w:szCs w:val="14"/>
        </w:rPr>
        <w:t>', 8.24824755443084e-05)</w:t>
      </w:r>
    </w:p>
    <w:p w14:paraId="5873B742" w14:textId="77777777" w:rsidR="00503991" w:rsidRPr="00503991" w:rsidRDefault="00503991" w:rsidP="00B57CDE">
      <w:pPr>
        <w:pStyle w:val="Para"/>
        <w:numPr>
          <w:ilvl w:val="0"/>
          <w:numId w:val="11"/>
        </w:numPr>
        <w:rPr>
          <w:sz w:val="14"/>
          <w:szCs w:val="14"/>
        </w:rPr>
      </w:pPr>
      <w:r w:rsidRPr="00503991">
        <w:rPr>
          <w:sz w:val="14"/>
          <w:szCs w:val="14"/>
        </w:rPr>
        <w:t>('Xin Chen', 8.149464984371827e-05)</w:t>
      </w:r>
    </w:p>
    <w:p w14:paraId="6A4A5463" w14:textId="77777777" w:rsidR="00503991" w:rsidRPr="00503991" w:rsidRDefault="00503991" w:rsidP="00B57CDE">
      <w:pPr>
        <w:pStyle w:val="Para"/>
        <w:numPr>
          <w:ilvl w:val="0"/>
          <w:numId w:val="11"/>
        </w:numPr>
        <w:rPr>
          <w:sz w:val="14"/>
          <w:szCs w:val="14"/>
        </w:rPr>
      </w:pPr>
      <w:r w:rsidRPr="00503991">
        <w:rPr>
          <w:sz w:val="14"/>
          <w:szCs w:val="14"/>
        </w:rPr>
        <w:t>('Fang Liu', 8.141584215923697e-05)</w:t>
      </w:r>
    </w:p>
    <w:p w14:paraId="40944C02" w14:textId="77777777" w:rsidR="00503991" w:rsidRPr="00503991" w:rsidRDefault="00503991" w:rsidP="00B57CDE">
      <w:pPr>
        <w:pStyle w:val="Para"/>
        <w:numPr>
          <w:ilvl w:val="0"/>
          <w:numId w:val="11"/>
        </w:numPr>
        <w:rPr>
          <w:sz w:val="14"/>
          <w:szCs w:val="14"/>
        </w:rPr>
      </w:pPr>
      <w:r w:rsidRPr="00503991">
        <w:rPr>
          <w:sz w:val="14"/>
          <w:szCs w:val="14"/>
        </w:rPr>
        <w:t>('Lei Zhang', 8.126625653572789e-05)</w:t>
      </w:r>
    </w:p>
    <w:p w14:paraId="1434ADBD" w14:textId="77777777" w:rsidR="00503991" w:rsidRPr="00503991" w:rsidRDefault="00503991" w:rsidP="00B57CDE">
      <w:pPr>
        <w:pStyle w:val="Para"/>
        <w:numPr>
          <w:ilvl w:val="0"/>
          <w:numId w:val="11"/>
        </w:numPr>
        <w:rPr>
          <w:sz w:val="14"/>
          <w:szCs w:val="14"/>
        </w:rPr>
      </w:pPr>
      <w:r w:rsidRPr="00503991">
        <w:rPr>
          <w:sz w:val="14"/>
          <w:szCs w:val="14"/>
        </w:rPr>
        <w:t>('Masayuki Murata', 8.110350909961691e-05)</w:t>
      </w:r>
    </w:p>
    <w:p w14:paraId="43F9EA4D" w14:textId="77777777" w:rsidR="00503991" w:rsidRPr="00503991" w:rsidRDefault="00503991" w:rsidP="00B57CDE">
      <w:pPr>
        <w:pStyle w:val="Para"/>
        <w:numPr>
          <w:ilvl w:val="0"/>
          <w:numId w:val="11"/>
        </w:numPr>
        <w:rPr>
          <w:sz w:val="14"/>
          <w:szCs w:val="14"/>
        </w:rPr>
      </w:pPr>
      <w:r w:rsidRPr="00503991">
        <w:rPr>
          <w:sz w:val="14"/>
          <w:szCs w:val="14"/>
        </w:rPr>
        <w:t>('Tao Zhang', 8.043902864329782e-05)</w:t>
      </w:r>
    </w:p>
    <w:p w14:paraId="659E601D" w14:textId="77777777" w:rsidR="00503991" w:rsidRPr="00503991" w:rsidRDefault="00503991" w:rsidP="00B57CDE">
      <w:pPr>
        <w:pStyle w:val="Para"/>
        <w:numPr>
          <w:ilvl w:val="0"/>
          <w:numId w:val="11"/>
        </w:numPr>
        <w:rPr>
          <w:sz w:val="14"/>
          <w:szCs w:val="14"/>
        </w:rPr>
      </w:pPr>
      <w:r w:rsidRPr="00503991">
        <w:rPr>
          <w:sz w:val="14"/>
          <w:szCs w:val="14"/>
        </w:rPr>
        <w:t>('Gang Wang', 8.018410512901535e-05)</w:t>
      </w:r>
    </w:p>
    <w:p w14:paraId="07DA3811" w14:textId="77777777" w:rsidR="00503991" w:rsidRPr="00503991" w:rsidRDefault="00503991" w:rsidP="00B57CDE">
      <w:pPr>
        <w:pStyle w:val="Para"/>
        <w:numPr>
          <w:ilvl w:val="0"/>
          <w:numId w:val="11"/>
        </w:numPr>
        <w:rPr>
          <w:sz w:val="14"/>
          <w:szCs w:val="14"/>
        </w:rPr>
      </w:pPr>
      <w:r w:rsidRPr="00503991">
        <w:rPr>
          <w:sz w:val="14"/>
          <w:szCs w:val="14"/>
        </w:rPr>
        <w:t>('Hong Zhang', 7.973926909893575e-05)</w:t>
      </w:r>
    </w:p>
    <w:p w14:paraId="59A59D7F" w14:textId="77777777" w:rsidR="00503991" w:rsidRPr="00503991" w:rsidRDefault="00503991" w:rsidP="00B57CDE">
      <w:pPr>
        <w:pStyle w:val="Para"/>
        <w:numPr>
          <w:ilvl w:val="0"/>
          <w:numId w:val="11"/>
        </w:numPr>
        <w:rPr>
          <w:sz w:val="14"/>
          <w:szCs w:val="14"/>
        </w:rPr>
      </w:pPr>
      <w:r w:rsidRPr="00503991">
        <w:rPr>
          <w:sz w:val="14"/>
          <w:szCs w:val="14"/>
        </w:rPr>
        <w:t>('Yong Wang', 7.967609034166206e-05)</w:t>
      </w:r>
    </w:p>
    <w:p w14:paraId="4197E941" w14:textId="77777777" w:rsidR="00503991" w:rsidRPr="00503991" w:rsidRDefault="00503991" w:rsidP="00B57CDE">
      <w:pPr>
        <w:pStyle w:val="Para"/>
        <w:numPr>
          <w:ilvl w:val="0"/>
          <w:numId w:val="11"/>
        </w:numPr>
        <w:rPr>
          <w:sz w:val="14"/>
          <w:szCs w:val="14"/>
        </w:rPr>
      </w:pPr>
      <w:r w:rsidRPr="00503991">
        <w:rPr>
          <w:sz w:val="14"/>
          <w:szCs w:val="14"/>
        </w:rPr>
        <w:t>('Bin Li', 7.808916142631806e-05)</w:t>
      </w:r>
    </w:p>
    <w:p w14:paraId="7BDC2D77" w14:textId="77777777" w:rsidR="00503991" w:rsidRPr="00503991" w:rsidRDefault="00503991" w:rsidP="00B57CDE">
      <w:pPr>
        <w:pStyle w:val="Para"/>
        <w:numPr>
          <w:ilvl w:val="0"/>
          <w:numId w:val="11"/>
        </w:numPr>
        <w:rPr>
          <w:sz w:val="14"/>
          <w:szCs w:val="14"/>
        </w:rPr>
      </w:pPr>
      <w:r w:rsidRPr="00503991">
        <w:rPr>
          <w:sz w:val="14"/>
          <w:szCs w:val="14"/>
        </w:rPr>
        <w:t>('Wei Zhao', 7.698812599228651e-05)</w:t>
      </w:r>
    </w:p>
    <w:p w14:paraId="48C919AD" w14:textId="77777777" w:rsidR="00503991" w:rsidRPr="00503991" w:rsidRDefault="00503991" w:rsidP="00B57CDE">
      <w:pPr>
        <w:pStyle w:val="Para"/>
        <w:numPr>
          <w:ilvl w:val="0"/>
          <w:numId w:val="11"/>
        </w:numPr>
        <w:rPr>
          <w:sz w:val="14"/>
          <w:szCs w:val="14"/>
        </w:rPr>
      </w:pPr>
      <w:r w:rsidRPr="00503991">
        <w:rPr>
          <w:sz w:val="14"/>
          <w:szCs w:val="14"/>
        </w:rPr>
        <w:t>('Jing Wang', 7.671448876053602e-05)</w:t>
      </w:r>
    </w:p>
    <w:p w14:paraId="65EAEDF8" w14:textId="77777777" w:rsidR="00503991" w:rsidRPr="00503991" w:rsidRDefault="00503991" w:rsidP="00B57CDE">
      <w:pPr>
        <w:pStyle w:val="Para"/>
        <w:numPr>
          <w:ilvl w:val="0"/>
          <w:numId w:val="11"/>
        </w:numPr>
        <w:rPr>
          <w:sz w:val="14"/>
          <w:szCs w:val="14"/>
        </w:rPr>
      </w:pPr>
      <w:r w:rsidRPr="00503991">
        <w:rPr>
          <w:sz w:val="14"/>
          <w:szCs w:val="14"/>
        </w:rPr>
        <w:t>('Gang Li', 7.656909818744382e-05)</w:t>
      </w:r>
    </w:p>
    <w:p w14:paraId="00B8210F" w14:textId="77777777" w:rsidR="00503991" w:rsidRPr="00503991" w:rsidRDefault="00503991" w:rsidP="00B57CDE">
      <w:pPr>
        <w:pStyle w:val="Para"/>
        <w:numPr>
          <w:ilvl w:val="0"/>
          <w:numId w:val="11"/>
        </w:numPr>
        <w:rPr>
          <w:sz w:val="14"/>
          <w:szCs w:val="14"/>
        </w:rPr>
      </w:pPr>
      <w:r w:rsidRPr="00503991">
        <w:rPr>
          <w:sz w:val="14"/>
          <w:szCs w:val="14"/>
        </w:rPr>
        <w:t>('Tao Li', 7.635290669780309e-05)</w:t>
      </w:r>
    </w:p>
    <w:p w14:paraId="32D8E762" w14:textId="77777777" w:rsidR="00503991" w:rsidRPr="00503991" w:rsidRDefault="00503991" w:rsidP="00B57CDE">
      <w:pPr>
        <w:pStyle w:val="Para"/>
        <w:numPr>
          <w:ilvl w:val="0"/>
          <w:numId w:val="11"/>
        </w:numPr>
        <w:rPr>
          <w:sz w:val="14"/>
          <w:szCs w:val="14"/>
        </w:rPr>
      </w:pPr>
      <w:r w:rsidRPr="00503991">
        <w:rPr>
          <w:sz w:val="14"/>
          <w:szCs w:val="14"/>
        </w:rPr>
        <w:t xml:space="preserve">('Mario </w:t>
      </w:r>
      <w:proofErr w:type="spellStart"/>
      <w:r w:rsidRPr="00503991">
        <w:rPr>
          <w:sz w:val="14"/>
          <w:szCs w:val="14"/>
        </w:rPr>
        <w:t>Gerla</w:t>
      </w:r>
      <w:proofErr w:type="spellEnd"/>
      <w:r w:rsidRPr="00503991">
        <w:rPr>
          <w:sz w:val="14"/>
          <w:szCs w:val="14"/>
        </w:rPr>
        <w:t>', 7.552434294885485e-05)</w:t>
      </w:r>
    </w:p>
    <w:p w14:paraId="46317784" w14:textId="77777777" w:rsidR="00503991" w:rsidRPr="00503991" w:rsidRDefault="00503991" w:rsidP="00B57CDE">
      <w:pPr>
        <w:pStyle w:val="Para"/>
        <w:numPr>
          <w:ilvl w:val="0"/>
          <w:numId w:val="11"/>
        </w:numPr>
        <w:rPr>
          <w:sz w:val="14"/>
          <w:szCs w:val="14"/>
        </w:rPr>
      </w:pPr>
      <w:r w:rsidRPr="00503991">
        <w:rPr>
          <w:sz w:val="14"/>
          <w:szCs w:val="14"/>
        </w:rPr>
        <w:t>('Liang Zhang', 7.516285920433626e-05)</w:t>
      </w:r>
    </w:p>
    <w:p w14:paraId="72C2CAEB" w14:textId="77777777" w:rsidR="00503991" w:rsidRPr="00503991" w:rsidRDefault="00503991" w:rsidP="00B57CDE">
      <w:pPr>
        <w:pStyle w:val="Para"/>
        <w:numPr>
          <w:ilvl w:val="0"/>
          <w:numId w:val="11"/>
        </w:numPr>
        <w:rPr>
          <w:sz w:val="14"/>
          <w:szCs w:val="14"/>
        </w:rPr>
      </w:pPr>
      <w:r w:rsidRPr="00503991">
        <w:rPr>
          <w:sz w:val="14"/>
          <w:szCs w:val="14"/>
        </w:rPr>
        <w:t>('Jun Zhang', 7.469378332758827e-05)</w:t>
      </w:r>
    </w:p>
    <w:p w14:paraId="35EF984D" w14:textId="77777777" w:rsidR="00503991" w:rsidRPr="00503991" w:rsidRDefault="00503991" w:rsidP="00B57CDE">
      <w:pPr>
        <w:pStyle w:val="Para"/>
        <w:numPr>
          <w:ilvl w:val="0"/>
          <w:numId w:val="11"/>
        </w:numPr>
        <w:rPr>
          <w:sz w:val="14"/>
          <w:szCs w:val="14"/>
        </w:rPr>
      </w:pPr>
      <w:r w:rsidRPr="00503991">
        <w:rPr>
          <w:sz w:val="14"/>
          <w:szCs w:val="14"/>
        </w:rPr>
        <w:t>('Wei Xu', 7.454573262707774e-05)</w:t>
      </w:r>
    </w:p>
    <w:p w14:paraId="43B2906C" w14:textId="77777777" w:rsidR="00503991" w:rsidRPr="00503991" w:rsidRDefault="00503991" w:rsidP="00B57CDE">
      <w:pPr>
        <w:pStyle w:val="Para"/>
        <w:numPr>
          <w:ilvl w:val="0"/>
          <w:numId w:val="11"/>
        </w:numPr>
        <w:rPr>
          <w:sz w:val="14"/>
          <w:szCs w:val="14"/>
        </w:rPr>
      </w:pPr>
      <w:r w:rsidRPr="00503991">
        <w:rPr>
          <w:sz w:val="14"/>
          <w:szCs w:val="14"/>
        </w:rPr>
        <w:t xml:space="preserve">('C. C. Jay </w:t>
      </w:r>
      <w:proofErr w:type="spellStart"/>
      <w:r w:rsidRPr="00503991">
        <w:rPr>
          <w:sz w:val="14"/>
          <w:szCs w:val="14"/>
        </w:rPr>
        <w:t>Kuo</w:t>
      </w:r>
      <w:proofErr w:type="spellEnd"/>
      <w:r w:rsidRPr="00503991">
        <w:rPr>
          <w:sz w:val="14"/>
          <w:szCs w:val="14"/>
        </w:rPr>
        <w:t>', 7.35703627521852e-05)</w:t>
      </w:r>
    </w:p>
    <w:p w14:paraId="345B5FE5" w14:textId="77777777" w:rsidR="00503991" w:rsidRPr="00503991" w:rsidRDefault="00503991" w:rsidP="00B57CDE">
      <w:pPr>
        <w:pStyle w:val="Para"/>
        <w:numPr>
          <w:ilvl w:val="0"/>
          <w:numId w:val="11"/>
        </w:numPr>
        <w:rPr>
          <w:sz w:val="14"/>
          <w:szCs w:val="14"/>
        </w:rPr>
      </w:pPr>
      <w:r w:rsidRPr="00503991">
        <w:rPr>
          <w:sz w:val="14"/>
          <w:szCs w:val="14"/>
        </w:rPr>
        <w:t xml:space="preserve">('Luc J. Van </w:t>
      </w:r>
      <w:proofErr w:type="spellStart"/>
      <w:r w:rsidRPr="00503991">
        <w:rPr>
          <w:sz w:val="14"/>
          <w:szCs w:val="14"/>
        </w:rPr>
        <w:t>Gool</w:t>
      </w:r>
      <w:proofErr w:type="spellEnd"/>
      <w:r w:rsidRPr="00503991">
        <w:rPr>
          <w:sz w:val="14"/>
          <w:szCs w:val="14"/>
        </w:rPr>
        <w:t>', 7.233009163938588e-05)</w:t>
      </w:r>
    </w:p>
    <w:p w14:paraId="307A93CF" w14:textId="77777777" w:rsidR="00503991" w:rsidRPr="00503991" w:rsidRDefault="00503991" w:rsidP="00B57CDE">
      <w:pPr>
        <w:pStyle w:val="Para"/>
        <w:numPr>
          <w:ilvl w:val="0"/>
          <w:numId w:val="11"/>
        </w:numPr>
        <w:rPr>
          <w:sz w:val="14"/>
          <w:szCs w:val="14"/>
        </w:rPr>
      </w:pPr>
      <w:r w:rsidRPr="00503991">
        <w:rPr>
          <w:sz w:val="14"/>
          <w:szCs w:val="14"/>
        </w:rPr>
        <w:t xml:space="preserve">('Elisa </w:t>
      </w:r>
      <w:proofErr w:type="spellStart"/>
      <w:r w:rsidRPr="00503991">
        <w:rPr>
          <w:sz w:val="14"/>
          <w:szCs w:val="14"/>
        </w:rPr>
        <w:t>Bertino</w:t>
      </w:r>
      <w:proofErr w:type="spellEnd"/>
      <w:r w:rsidRPr="00503991">
        <w:rPr>
          <w:sz w:val="14"/>
          <w:szCs w:val="14"/>
        </w:rPr>
        <w:t>', 7.174076615227388e-05)</w:t>
      </w:r>
    </w:p>
    <w:p w14:paraId="4C547FDD" w14:textId="698527D7" w:rsidR="00C40B1A" w:rsidRPr="00503991" w:rsidRDefault="00503991" w:rsidP="00B57CDE">
      <w:pPr>
        <w:pStyle w:val="Para"/>
        <w:numPr>
          <w:ilvl w:val="0"/>
          <w:numId w:val="11"/>
        </w:numPr>
        <w:rPr>
          <w:sz w:val="14"/>
          <w:szCs w:val="14"/>
        </w:rPr>
      </w:pPr>
      <w:r w:rsidRPr="00503991">
        <w:rPr>
          <w:sz w:val="14"/>
          <w:szCs w:val="14"/>
        </w:rPr>
        <w:t>('Yan Chen', 7.146691397294093e-05)</w:t>
      </w:r>
    </w:p>
    <w:p w14:paraId="6127CFD8" w14:textId="4F5D78F2" w:rsidR="00C40B1A" w:rsidRDefault="00C40B1A" w:rsidP="00503991">
      <w:pPr>
        <w:pStyle w:val="Para"/>
      </w:pPr>
    </w:p>
    <w:p w14:paraId="4FF5AFD5" w14:textId="180644E1" w:rsidR="00C40B1A" w:rsidRDefault="00857029" w:rsidP="00503991">
      <w:pPr>
        <w:pStyle w:val="Para"/>
      </w:pPr>
      <w:r>
        <w:t xml:space="preserve">     </w:t>
      </w:r>
      <w:r w:rsidR="00503991">
        <w:t>Finally, the following are the top 50 nodes and their corresponding PageRank scores for DBLP2005W:</w:t>
      </w:r>
    </w:p>
    <w:p w14:paraId="2243A124" w14:textId="1789969B" w:rsidR="00503991" w:rsidRDefault="00503991" w:rsidP="00503991">
      <w:pPr>
        <w:pStyle w:val="Para"/>
      </w:pPr>
    </w:p>
    <w:p w14:paraId="70B5988C" w14:textId="77777777" w:rsidR="00503991" w:rsidRPr="00503991" w:rsidRDefault="00503991" w:rsidP="00B57CDE">
      <w:pPr>
        <w:pStyle w:val="Para"/>
        <w:numPr>
          <w:ilvl w:val="0"/>
          <w:numId w:val="12"/>
        </w:numPr>
        <w:rPr>
          <w:sz w:val="14"/>
          <w:szCs w:val="14"/>
        </w:rPr>
      </w:pPr>
      <w:r w:rsidRPr="00503991">
        <w:rPr>
          <w:sz w:val="14"/>
          <w:szCs w:val="14"/>
        </w:rPr>
        <w:t>('Wen Gao', 0.0001754250096223227)</w:t>
      </w:r>
    </w:p>
    <w:p w14:paraId="01AA2055" w14:textId="77777777" w:rsidR="00503991" w:rsidRPr="00503991" w:rsidRDefault="00503991" w:rsidP="00B57CDE">
      <w:pPr>
        <w:pStyle w:val="Para"/>
        <w:numPr>
          <w:ilvl w:val="0"/>
          <w:numId w:val="12"/>
        </w:numPr>
        <w:rPr>
          <w:sz w:val="14"/>
          <w:szCs w:val="14"/>
        </w:rPr>
      </w:pPr>
      <w:r w:rsidRPr="00503991">
        <w:rPr>
          <w:sz w:val="14"/>
          <w:szCs w:val="14"/>
        </w:rPr>
        <w:t>('Chin-Chen Chang', 0.0001516923685712731)</w:t>
      </w:r>
    </w:p>
    <w:p w14:paraId="76A71EE3" w14:textId="77777777" w:rsidR="00503991" w:rsidRPr="00503991" w:rsidRDefault="00503991" w:rsidP="00B57CDE">
      <w:pPr>
        <w:pStyle w:val="Para"/>
        <w:numPr>
          <w:ilvl w:val="0"/>
          <w:numId w:val="12"/>
        </w:numPr>
        <w:rPr>
          <w:sz w:val="14"/>
          <w:szCs w:val="14"/>
        </w:rPr>
      </w:pPr>
      <w:r w:rsidRPr="00503991">
        <w:rPr>
          <w:sz w:val="14"/>
          <w:szCs w:val="14"/>
        </w:rPr>
        <w:t>('Wei-Ying Ma', 0.00013496270946328825)</w:t>
      </w:r>
    </w:p>
    <w:p w14:paraId="0458EBA5" w14:textId="77777777" w:rsidR="00503991" w:rsidRPr="00503991" w:rsidRDefault="00503991" w:rsidP="00B57CDE">
      <w:pPr>
        <w:pStyle w:val="Para"/>
        <w:numPr>
          <w:ilvl w:val="0"/>
          <w:numId w:val="12"/>
        </w:numPr>
        <w:rPr>
          <w:sz w:val="14"/>
          <w:szCs w:val="14"/>
        </w:rPr>
      </w:pPr>
      <w:r w:rsidRPr="00503991">
        <w:rPr>
          <w:sz w:val="14"/>
          <w:szCs w:val="14"/>
        </w:rPr>
        <w:t>('Xin Li', 0.00012767413456190983)</w:t>
      </w:r>
    </w:p>
    <w:p w14:paraId="6254DDA6"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Licheng</w:t>
      </w:r>
      <w:proofErr w:type="spellEnd"/>
      <w:r w:rsidRPr="00503991">
        <w:rPr>
          <w:sz w:val="14"/>
          <w:szCs w:val="14"/>
        </w:rPr>
        <w:t xml:space="preserve"> Jiao', 0.00012409820637811528)</w:t>
      </w:r>
    </w:p>
    <w:p w14:paraId="6CC818CC"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Francky</w:t>
      </w:r>
      <w:proofErr w:type="spellEnd"/>
      <w:r w:rsidRPr="00503991">
        <w:rPr>
          <w:sz w:val="14"/>
          <w:szCs w:val="14"/>
        </w:rPr>
        <w:t xml:space="preserve"> </w:t>
      </w:r>
      <w:proofErr w:type="spellStart"/>
      <w:r w:rsidRPr="00503991">
        <w:rPr>
          <w:sz w:val="14"/>
          <w:szCs w:val="14"/>
        </w:rPr>
        <w:t>Catthoor</w:t>
      </w:r>
      <w:proofErr w:type="spellEnd"/>
      <w:r w:rsidRPr="00503991">
        <w:rPr>
          <w:sz w:val="14"/>
          <w:szCs w:val="14"/>
        </w:rPr>
        <w:t>', 0.00012203863886629682)</w:t>
      </w:r>
    </w:p>
    <w:p w14:paraId="536C2EBD" w14:textId="77777777" w:rsidR="00503991" w:rsidRPr="00503991" w:rsidRDefault="00503991" w:rsidP="00B57CDE">
      <w:pPr>
        <w:pStyle w:val="Para"/>
        <w:numPr>
          <w:ilvl w:val="0"/>
          <w:numId w:val="12"/>
        </w:numPr>
        <w:rPr>
          <w:sz w:val="14"/>
          <w:szCs w:val="14"/>
        </w:rPr>
      </w:pPr>
      <w:r w:rsidRPr="00503991">
        <w:rPr>
          <w:sz w:val="14"/>
          <w:szCs w:val="14"/>
        </w:rPr>
        <w:t>('H. Vincent Poor', 0.00011864045037993307)</w:t>
      </w:r>
    </w:p>
    <w:p w14:paraId="7849E066"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Zhaohui</w:t>
      </w:r>
      <w:proofErr w:type="spellEnd"/>
      <w:r w:rsidRPr="00503991">
        <w:rPr>
          <w:sz w:val="14"/>
          <w:szCs w:val="14"/>
        </w:rPr>
        <w:t xml:space="preserve"> Wu', 0.00011773376451276846)</w:t>
      </w:r>
    </w:p>
    <w:p w14:paraId="45329DCB" w14:textId="77777777" w:rsidR="00503991" w:rsidRPr="00503991" w:rsidRDefault="00503991" w:rsidP="00B57CDE">
      <w:pPr>
        <w:pStyle w:val="Para"/>
        <w:numPr>
          <w:ilvl w:val="0"/>
          <w:numId w:val="12"/>
        </w:numPr>
        <w:rPr>
          <w:sz w:val="14"/>
          <w:szCs w:val="14"/>
        </w:rPr>
      </w:pPr>
      <w:r w:rsidRPr="00503991">
        <w:rPr>
          <w:sz w:val="14"/>
          <w:szCs w:val="14"/>
        </w:rPr>
        <w:t>('Hans-Peter Seidel', 0.00011673838658232987)</w:t>
      </w:r>
    </w:p>
    <w:p w14:paraId="41DC4E96"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Xianlong</w:t>
      </w:r>
      <w:proofErr w:type="spellEnd"/>
      <w:r w:rsidRPr="00503991">
        <w:rPr>
          <w:sz w:val="14"/>
          <w:szCs w:val="14"/>
        </w:rPr>
        <w:t xml:space="preserve"> Hong', 0.00011372875348091101)</w:t>
      </w:r>
    </w:p>
    <w:p w14:paraId="3BBFA22A" w14:textId="77777777" w:rsidR="00503991" w:rsidRPr="00503991" w:rsidRDefault="00503991" w:rsidP="00B57CDE">
      <w:pPr>
        <w:pStyle w:val="Para"/>
        <w:numPr>
          <w:ilvl w:val="0"/>
          <w:numId w:val="12"/>
        </w:numPr>
        <w:rPr>
          <w:sz w:val="14"/>
          <w:szCs w:val="14"/>
        </w:rPr>
      </w:pPr>
      <w:r w:rsidRPr="00503991">
        <w:rPr>
          <w:sz w:val="14"/>
          <w:szCs w:val="14"/>
        </w:rPr>
        <w:t xml:space="preserve">('Mario </w:t>
      </w:r>
      <w:proofErr w:type="spellStart"/>
      <w:r w:rsidRPr="00503991">
        <w:rPr>
          <w:sz w:val="14"/>
          <w:szCs w:val="14"/>
        </w:rPr>
        <w:t>Piattini</w:t>
      </w:r>
      <w:proofErr w:type="spellEnd"/>
      <w:r w:rsidRPr="00503991">
        <w:rPr>
          <w:sz w:val="14"/>
          <w:szCs w:val="14"/>
        </w:rPr>
        <w:t>', 0.00010882833957300276)</w:t>
      </w:r>
    </w:p>
    <w:p w14:paraId="41BCFEA6" w14:textId="77777777" w:rsidR="00503991" w:rsidRPr="00503991" w:rsidRDefault="00503991" w:rsidP="00B57CDE">
      <w:pPr>
        <w:pStyle w:val="Para"/>
        <w:numPr>
          <w:ilvl w:val="0"/>
          <w:numId w:val="12"/>
        </w:numPr>
        <w:rPr>
          <w:sz w:val="14"/>
          <w:szCs w:val="14"/>
        </w:rPr>
      </w:pPr>
      <w:r w:rsidRPr="00503991">
        <w:rPr>
          <w:sz w:val="14"/>
          <w:szCs w:val="14"/>
        </w:rPr>
        <w:t>('Wei Zhang', 0.00010786463995350345)</w:t>
      </w:r>
    </w:p>
    <w:p w14:paraId="0A81F489"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Tharam</w:t>
      </w:r>
      <w:proofErr w:type="spellEnd"/>
      <w:r w:rsidRPr="00503991">
        <w:rPr>
          <w:sz w:val="14"/>
          <w:szCs w:val="14"/>
        </w:rPr>
        <w:t xml:space="preserve"> S. Dillon', 0.00010781923811267758)</w:t>
      </w:r>
    </w:p>
    <w:p w14:paraId="368ED129"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Minglu</w:t>
      </w:r>
      <w:proofErr w:type="spellEnd"/>
      <w:r w:rsidRPr="00503991">
        <w:rPr>
          <w:sz w:val="14"/>
          <w:szCs w:val="14"/>
        </w:rPr>
        <w:t xml:space="preserve"> Li', 0.00010768188589323182)</w:t>
      </w:r>
    </w:p>
    <w:p w14:paraId="1FFADDE0" w14:textId="77777777" w:rsidR="00503991" w:rsidRPr="00503991" w:rsidRDefault="00503991" w:rsidP="00B57CDE">
      <w:pPr>
        <w:pStyle w:val="Para"/>
        <w:numPr>
          <w:ilvl w:val="0"/>
          <w:numId w:val="12"/>
        </w:numPr>
        <w:rPr>
          <w:sz w:val="14"/>
          <w:szCs w:val="14"/>
        </w:rPr>
      </w:pPr>
      <w:r w:rsidRPr="00503991">
        <w:rPr>
          <w:sz w:val="14"/>
          <w:szCs w:val="14"/>
        </w:rPr>
        <w:t>('Samuel Pierre', 0.00010396553144423084)</w:t>
      </w:r>
    </w:p>
    <w:p w14:paraId="761E94E4"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Witold</w:t>
      </w:r>
      <w:proofErr w:type="spellEnd"/>
      <w:r w:rsidRPr="00503991">
        <w:rPr>
          <w:sz w:val="14"/>
          <w:szCs w:val="14"/>
        </w:rPr>
        <w:t xml:space="preserve"> </w:t>
      </w:r>
      <w:proofErr w:type="spellStart"/>
      <w:r w:rsidRPr="00503991">
        <w:rPr>
          <w:sz w:val="14"/>
          <w:szCs w:val="14"/>
        </w:rPr>
        <w:t>Pedrycz</w:t>
      </w:r>
      <w:proofErr w:type="spellEnd"/>
      <w:r w:rsidRPr="00503991">
        <w:rPr>
          <w:sz w:val="14"/>
          <w:szCs w:val="14"/>
        </w:rPr>
        <w:t>', 0.0001015944513526654)</w:t>
      </w:r>
    </w:p>
    <w:p w14:paraId="0E42E9B7"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Guanrong</w:t>
      </w:r>
      <w:proofErr w:type="spellEnd"/>
      <w:r w:rsidRPr="00503991">
        <w:rPr>
          <w:sz w:val="14"/>
          <w:szCs w:val="14"/>
        </w:rPr>
        <w:t xml:space="preserve"> Chen', 0.00010107457723169957)</w:t>
      </w:r>
    </w:p>
    <w:p w14:paraId="380CC0C3" w14:textId="77777777" w:rsidR="00503991" w:rsidRPr="00503991" w:rsidRDefault="00503991" w:rsidP="00B57CDE">
      <w:pPr>
        <w:pStyle w:val="Para"/>
        <w:numPr>
          <w:ilvl w:val="0"/>
          <w:numId w:val="12"/>
        </w:numPr>
        <w:rPr>
          <w:sz w:val="14"/>
          <w:szCs w:val="14"/>
        </w:rPr>
      </w:pPr>
      <w:r w:rsidRPr="00503991">
        <w:rPr>
          <w:sz w:val="14"/>
          <w:szCs w:val="14"/>
        </w:rPr>
        <w:t>('Wei Liu', 0.00010051830339757155)</w:t>
      </w:r>
    </w:p>
    <w:p w14:paraId="5C4BC3EB" w14:textId="77777777" w:rsidR="00503991" w:rsidRPr="00503991" w:rsidRDefault="00503991" w:rsidP="00B57CDE">
      <w:pPr>
        <w:pStyle w:val="Para"/>
        <w:numPr>
          <w:ilvl w:val="0"/>
          <w:numId w:val="12"/>
        </w:numPr>
        <w:rPr>
          <w:sz w:val="14"/>
          <w:szCs w:val="14"/>
        </w:rPr>
      </w:pPr>
      <w:r w:rsidRPr="00503991">
        <w:rPr>
          <w:sz w:val="14"/>
          <w:szCs w:val="14"/>
        </w:rPr>
        <w:t xml:space="preserve">('Hai </w:t>
      </w:r>
      <w:proofErr w:type="spellStart"/>
      <w:r w:rsidRPr="00503991">
        <w:rPr>
          <w:sz w:val="14"/>
          <w:szCs w:val="14"/>
        </w:rPr>
        <w:t>Jin</w:t>
      </w:r>
      <w:proofErr w:type="spellEnd"/>
      <w:r w:rsidRPr="00503991">
        <w:rPr>
          <w:sz w:val="14"/>
          <w:szCs w:val="14"/>
        </w:rPr>
        <w:t>', 9.96192529502357e-05)</w:t>
      </w:r>
    </w:p>
    <w:p w14:paraId="61A7E85C" w14:textId="77777777" w:rsidR="00503991" w:rsidRPr="00503991" w:rsidRDefault="00503991" w:rsidP="00B57CDE">
      <w:pPr>
        <w:pStyle w:val="Para"/>
        <w:numPr>
          <w:ilvl w:val="0"/>
          <w:numId w:val="12"/>
        </w:numPr>
        <w:rPr>
          <w:sz w:val="14"/>
          <w:szCs w:val="14"/>
        </w:rPr>
      </w:pPr>
      <w:r w:rsidRPr="00503991">
        <w:rPr>
          <w:sz w:val="14"/>
          <w:szCs w:val="14"/>
        </w:rPr>
        <w:t>('David J. Evans', 9.82236321100603e-05)</w:t>
      </w:r>
    </w:p>
    <w:p w14:paraId="0189F109" w14:textId="77777777" w:rsidR="00503991" w:rsidRPr="00503991" w:rsidRDefault="00503991" w:rsidP="00B57CDE">
      <w:pPr>
        <w:pStyle w:val="Para"/>
        <w:numPr>
          <w:ilvl w:val="0"/>
          <w:numId w:val="12"/>
        </w:numPr>
        <w:rPr>
          <w:sz w:val="14"/>
          <w:szCs w:val="14"/>
        </w:rPr>
      </w:pPr>
      <w:r w:rsidRPr="00503991">
        <w:rPr>
          <w:sz w:val="14"/>
          <w:szCs w:val="14"/>
        </w:rPr>
        <w:t xml:space="preserve">('Mario </w:t>
      </w:r>
      <w:proofErr w:type="spellStart"/>
      <w:r w:rsidRPr="00503991">
        <w:rPr>
          <w:sz w:val="14"/>
          <w:szCs w:val="14"/>
        </w:rPr>
        <w:t>Gerla</w:t>
      </w:r>
      <w:proofErr w:type="spellEnd"/>
      <w:r w:rsidRPr="00503991">
        <w:rPr>
          <w:sz w:val="14"/>
          <w:szCs w:val="14"/>
        </w:rPr>
        <w:t>', 9.726039688501413e-05)</w:t>
      </w:r>
    </w:p>
    <w:p w14:paraId="23F0910E" w14:textId="77777777" w:rsidR="00503991" w:rsidRPr="00503991" w:rsidRDefault="00503991" w:rsidP="00B57CDE">
      <w:pPr>
        <w:pStyle w:val="Para"/>
        <w:numPr>
          <w:ilvl w:val="0"/>
          <w:numId w:val="12"/>
        </w:numPr>
        <w:rPr>
          <w:sz w:val="14"/>
          <w:szCs w:val="14"/>
        </w:rPr>
      </w:pPr>
      <w:r w:rsidRPr="00503991">
        <w:rPr>
          <w:sz w:val="14"/>
          <w:szCs w:val="14"/>
        </w:rPr>
        <w:t>('Bin Wang', 9.711535643782988e-05)</w:t>
      </w:r>
    </w:p>
    <w:p w14:paraId="5EF9950F" w14:textId="77777777" w:rsidR="00503991" w:rsidRPr="00503991" w:rsidRDefault="00503991" w:rsidP="00B57CDE">
      <w:pPr>
        <w:pStyle w:val="Para"/>
        <w:numPr>
          <w:ilvl w:val="0"/>
          <w:numId w:val="12"/>
        </w:numPr>
        <w:rPr>
          <w:sz w:val="14"/>
          <w:szCs w:val="14"/>
        </w:rPr>
      </w:pPr>
      <w:r w:rsidRPr="00503991">
        <w:rPr>
          <w:sz w:val="14"/>
          <w:szCs w:val="14"/>
        </w:rPr>
        <w:t>('Wei Wang', 9.709528216965252e-05)</w:t>
      </w:r>
    </w:p>
    <w:p w14:paraId="27D85706" w14:textId="77777777" w:rsidR="00503991" w:rsidRPr="00503991" w:rsidRDefault="00503991" w:rsidP="00B57CDE">
      <w:pPr>
        <w:pStyle w:val="Para"/>
        <w:numPr>
          <w:ilvl w:val="0"/>
          <w:numId w:val="12"/>
        </w:numPr>
        <w:rPr>
          <w:sz w:val="14"/>
          <w:szCs w:val="14"/>
        </w:rPr>
      </w:pPr>
      <w:r w:rsidRPr="00503991">
        <w:rPr>
          <w:sz w:val="14"/>
          <w:szCs w:val="14"/>
        </w:rPr>
        <w:t xml:space="preserve">('Alberto L. </w:t>
      </w:r>
      <w:proofErr w:type="spellStart"/>
      <w:r w:rsidRPr="00503991">
        <w:rPr>
          <w:sz w:val="14"/>
          <w:szCs w:val="14"/>
        </w:rPr>
        <w:t>Sangiovanni-Vincentelli</w:t>
      </w:r>
      <w:proofErr w:type="spellEnd"/>
      <w:r w:rsidRPr="00503991">
        <w:rPr>
          <w:sz w:val="14"/>
          <w:szCs w:val="14"/>
        </w:rPr>
        <w:t>', 9.578750689175142e-05)</w:t>
      </w:r>
    </w:p>
    <w:p w14:paraId="318F58FF"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Jinxiang</w:t>
      </w:r>
      <w:proofErr w:type="spellEnd"/>
      <w:r w:rsidRPr="00503991">
        <w:rPr>
          <w:sz w:val="14"/>
          <w:szCs w:val="14"/>
        </w:rPr>
        <w:t xml:space="preserve"> Dong', 9.51190975428636e-05)</w:t>
      </w:r>
    </w:p>
    <w:p w14:paraId="635603FA" w14:textId="77777777" w:rsidR="00503991" w:rsidRPr="00503991" w:rsidRDefault="00503991" w:rsidP="00B57CDE">
      <w:pPr>
        <w:pStyle w:val="Para"/>
        <w:numPr>
          <w:ilvl w:val="0"/>
          <w:numId w:val="12"/>
        </w:numPr>
        <w:rPr>
          <w:sz w:val="14"/>
          <w:szCs w:val="14"/>
        </w:rPr>
      </w:pPr>
      <w:r w:rsidRPr="00503991">
        <w:rPr>
          <w:sz w:val="14"/>
          <w:szCs w:val="14"/>
        </w:rPr>
        <w:t>('Kaushik Roy', 9.345487238418834e-05)</w:t>
      </w:r>
    </w:p>
    <w:p w14:paraId="75E389C0" w14:textId="77777777" w:rsidR="00503991" w:rsidRPr="00503991" w:rsidRDefault="00503991" w:rsidP="00B57CDE">
      <w:pPr>
        <w:pStyle w:val="Para"/>
        <w:numPr>
          <w:ilvl w:val="0"/>
          <w:numId w:val="12"/>
        </w:numPr>
        <w:rPr>
          <w:sz w:val="14"/>
          <w:szCs w:val="14"/>
        </w:rPr>
      </w:pPr>
      <w:r w:rsidRPr="00503991">
        <w:rPr>
          <w:sz w:val="14"/>
          <w:szCs w:val="14"/>
        </w:rPr>
        <w:t>('Heung-Yeung Shum', 9.270821429321068e-05)</w:t>
      </w:r>
    </w:p>
    <w:p w14:paraId="35287539" w14:textId="77777777" w:rsidR="00503991" w:rsidRPr="00503991" w:rsidRDefault="00503991" w:rsidP="00B57CDE">
      <w:pPr>
        <w:pStyle w:val="Para"/>
        <w:numPr>
          <w:ilvl w:val="0"/>
          <w:numId w:val="12"/>
        </w:numPr>
        <w:rPr>
          <w:sz w:val="14"/>
          <w:szCs w:val="14"/>
        </w:rPr>
      </w:pPr>
      <w:r w:rsidRPr="00503991">
        <w:rPr>
          <w:sz w:val="14"/>
          <w:szCs w:val="14"/>
        </w:rPr>
        <w:t>('Hong Shen', 9.231102805061213e-05)</w:t>
      </w:r>
    </w:p>
    <w:p w14:paraId="6C25E9E4" w14:textId="77777777" w:rsidR="00503991" w:rsidRPr="00503991" w:rsidRDefault="00503991" w:rsidP="00B57CDE">
      <w:pPr>
        <w:pStyle w:val="Para"/>
        <w:numPr>
          <w:ilvl w:val="0"/>
          <w:numId w:val="12"/>
        </w:numPr>
        <w:rPr>
          <w:sz w:val="14"/>
          <w:szCs w:val="14"/>
        </w:rPr>
      </w:pPr>
      <w:r w:rsidRPr="00503991">
        <w:rPr>
          <w:sz w:val="14"/>
          <w:szCs w:val="14"/>
        </w:rPr>
        <w:t xml:space="preserve">('Donald F. </w:t>
      </w:r>
      <w:proofErr w:type="spellStart"/>
      <w:r w:rsidRPr="00503991">
        <w:rPr>
          <w:sz w:val="14"/>
          <w:szCs w:val="14"/>
        </w:rPr>
        <w:t>Towsley</w:t>
      </w:r>
      <w:proofErr w:type="spellEnd"/>
      <w:r w:rsidRPr="00503991">
        <w:rPr>
          <w:sz w:val="14"/>
          <w:szCs w:val="14"/>
        </w:rPr>
        <w:t>', 9.200393513542262e-05)</w:t>
      </w:r>
    </w:p>
    <w:p w14:paraId="058AB609" w14:textId="77777777" w:rsidR="00503991" w:rsidRPr="00503991" w:rsidRDefault="00503991" w:rsidP="00B57CDE">
      <w:pPr>
        <w:pStyle w:val="Para"/>
        <w:numPr>
          <w:ilvl w:val="0"/>
          <w:numId w:val="12"/>
        </w:numPr>
        <w:rPr>
          <w:sz w:val="14"/>
          <w:szCs w:val="14"/>
        </w:rPr>
      </w:pPr>
      <w:r w:rsidRPr="00503991">
        <w:rPr>
          <w:sz w:val="14"/>
          <w:szCs w:val="14"/>
        </w:rPr>
        <w:t>('Yong Zhang', 9.053833770711202e-05)</w:t>
      </w:r>
    </w:p>
    <w:p w14:paraId="35762175" w14:textId="77777777" w:rsidR="00503991" w:rsidRPr="00503991" w:rsidRDefault="00503991" w:rsidP="00B57CDE">
      <w:pPr>
        <w:pStyle w:val="Para"/>
        <w:numPr>
          <w:ilvl w:val="0"/>
          <w:numId w:val="12"/>
        </w:numPr>
        <w:rPr>
          <w:sz w:val="14"/>
          <w:szCs w:val="14"/>
        </w:rPr>
      </w:pPr>
      <w:r w:rsidRPr="00503991">
        <w:rPr>
          <w:sz w:val="14"/>
          <w:szCs w:val="14"/>
        </w:rPr>
        <w:t>('Norman C. Beaulieu', 9.002159341561067e-05)</w:t>
      </w:r>
    </w:p>
    <w:p w14:paraId="0FEE4319"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Mahmut</w:t>
      </w:r>
      <w:proofErr w:type="spellEnd"/>
      <w:r w:rsidRPr="00503991">
        <w:rPr>
          <w:sz w:val="14"/>
          <w:szCs w:val="14"/>
        </w:rPr>
        <w:t xml:space="preserve"> T. </w:t>
      </w:r>
      <w:proofErr w:type="spellStart"/>
      <w:r w:rsidRPr="00503991">
        <w:rPr>
          <w:sz w:val="14"/>
          <w:szCs w:val="14"/>
        </w:rPr>
        <w:t>Kandemir</w:t>
      </w:r>
      <w:proofErr w:type="spellEnd"/>
      <w:r w:rsidRPr="00503991">
        <w:rPr>
          <w:sz w:val="14"/>
          <w:szCs w:val="14"/>
        </w:rPr>
        <w:t>', 8.996536817072493e-05)</w:t>
      </w:r>
    </w:p>
    <w:p w14:paraId="4290D566" w14:textId="77777777" w:rsidR="00503991" w:rsidRPr="00503991" w:rsidRDefault="00503991" w:rsidP="00B57CDE">
      <w:pPr>
        <w:pStyle w:val="Para"/>
        <w:numPr>
          <w:ilvl w:val="0"/>
          <w:numId w:val="12"/>
        </w:numPr>
        <w:rPr>
          <w:sz w:val="14"/>
          <w:szCs w:val="14"/>
        </w:rPr>
      </w:pPr>
      <w:r w:rsidRPr="00503991">
        <w:rPr>
          <w:sz w:val="14"/>
          <w:szCs w:val="14"/>
        </w:rPr>
        <w:t>('Philip S. Yu', 8.992507300252977e-05)</w:t>
      </w:r>
    </w:p>
    <w:p w14:paraId="49577030"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Azzedine</w:t>
      </w:r>
      <w:proofErr w:type="spellEnd"/>
      <w:r w:rsidRPr="00503991">
        <w:rPr>
          <w:sz w:val="14"/>
          <w:szCs w:val="14"/>
        </w:rPr>
        <w:t xml:space="preserve"> </w:t>
      </w:r>
      <w:proofErr w:type="spellStart"/>
      <w:r w:rsidRPr="00503991">
        <w:rPr>
          <w:sz w:val="14"/>
          <w:szCs w:val="14"/>
        </w:rPr>
        <w:t>Boukerche</w:t>
      </w:r>
      <w:proofErr w:type="spellEnd"/>
      <w:r w:rsidRPr="00503991">
        <w:rPr>
          <w:sz w:val="14"/>
          <w:szCs w:val="14"/>
        </w:rPr>
        <w:t>', 8.933477999468098e-05)</w:t>
      </w:r>
    </w:p>
    <w:p w14:paraId="3A77BBE0" w14:textId="77777777" w:rsidR="00503991" w:rsidRPr="00503991" w:rsidRDefault="00503991" w:rsidP="00B57CDE">
      <w:pPr>
        <w:pStyle w:val="Para"/>
        <w:numPr>
          <w:ilvl w:val="0"/>
          <w:numId w:val="12"/>
        </w:numPr>
        <w:rPr>
          <w:sz w:val="14"/>
          <w:szCs w:val="14"/>
        </w:rPr>
      </w:pPr>
      <w:r w:rsidRPr="00503991">
        <w:rPr>
          <w:sz w:val="14"/>
          <w:szCs w:val="14"/>
        </w:rPr>
        <w:t>('Fang Liu', 8.925815517962778e-05)</w:t>
      </w:r>
    </w:p>
    <w:p w14:paraId="1E6F636F" w14:textId="77777777" w:rsidR="00503991" w:rsidRPr="00503991" w:rsidRDefault="00503991" w:rsidP="00B57CDE">
      <w:pPr>
        <w:pStyle w:val="Para"/>
        <w:numPr>
          <w:ilvl w:val="0"/>
          <w:numId w:val="12"/>
        </w:numPr>
        <w:rPr>
          <w:sz w:val="14"/>
          <w:szCs w:val="14"/>
        </w:rPr>
      </w:pPr>
      <w:r w:rsidRPr="00503991">
        <w:rPr>
          <w:sz w:val="14"/>
          <w:szCs w:val="14"/>
        </w:rPr>
        <w:t>('Mani B. Srivastava', 8.910878779941834e-05)</w:t>
      </w:r>
    </w:p>
    <w:p w14:paraId="324651BF" w14:textId="77777777" w:rsidR="00503991" w:rsidRPr="00503991" w:rsidRDefault="00503991" w:rsidP="00B57CDE">
      <w:pPr>
        <w:pStyle w:val="Para"/>
        <w:numPr>
          <w:ilvl w:val="0"/>
          <w:numId w:val="12"/>
        </w:numPr>
        <w:rPr>
          <w:sz w:val="14"/>
          <w:szCs w:val="14"/>
        </w:rPr>
      </w:pPr>
      <w:r w:rsidRPr="00503991">
        <w:rPr>
          <w:sz w:val="14"/>
          <w:szCs w:val="14"/>
        </w:rPr>
        <w:t>('Ajith Abraham', 8.86335422475728e-05)</w:t>
      </w:r>
    </w:p>
    <w:p w14:paraId="4EBADD9C" w14:textId="77777777" w:rsidR="00503991" w:rsidRPr="00503991" w:rsidRDefault="00503991" w:rsidP="00B57CDE">
      <w:pPr>
        <w:pStyle w:val="Para"/>
        <w:numPr>
          <w:ilvl w:val="0"/>
          <w:numId w:val="12"/>
        </w:numPr>
        <w:rPr>
          <w:sz w:val="14"/>
          <w:szCs w:val="14"/>
        </w:rPr>
      </w:pPr>
      <w:r w:rsidRPr="00503991">
        <w:rPr>
          <w:sz w:val="14"/>
          <w:szCs w:val="14"/>
        </w:rPr>
        <w:t xml:space="preserve">('Yvon </w:t>
      </w:r>
      <w:proofErr w:type="spellStart"/>
      <w:r w:rsidRPr="00503991">
        <w:rPr>
          <w:sz w:val="14"/>
          <w:szCs w:val="14"/>
        </w:rPr>
        <w:t>Savaria</w:t>
      </w:r>
      <w:proofErr w:type="spellEnd"/>
      <w:r w:rsidRPr="00503991">
        <w:rPr>
          <w:sz w:val="14"/>
          <w:szCs w:val="14"/>
        </w:rPr>
        <w:t>', 8.840407055017915e-05)</w:t>
      </w:r>
    </w:p>
    <w:p w14:paraId="71D47F9D"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Tak</w:t>
      </w:r>
      <w:proofErr w:type="spellEnd"/>
      <w:r w:rsidRPr="00503991">
        <w:rPr>
          <w:sz w:val="14"/>
          <w:szCs w:val="14"/>
        </w:rPr>
        <w:t>-Wai Chan', 8.838628114385348e-05)</w:t>
      </w:r>
    </w:p>
    <w:p w14:paraId="003090FE" w14:textId="77777777" w:rsidR="00503991" w:rsidRPr="00503991" w:rsidRDefault="00503991" w:rsidP="00B57CDE">
      <w:pPr>
        <w:pStyle w:val="Para"/>
        <w:numPr>
          <w:ilvl w:val="0"/>
          <w:numId w:val="12"/>
        </w:numPr>
        <w:rPr>
          <w:sz w:val="14"/>
          <w:szCs w:val="14"/>
        </w:rPr>
      </w:pPr>
      <w:r w:rsidRPr="00503991">
        <w:rPr>
          <w:sz w:val="14"/>
          <w:szCs w:val="14"/>
        </w:rPr>
        <w:t xml:space="preserve">('Elisa </w:t>
      </w:r>
      <w:proofErr w:type="spellStart"/>
      <w:r w:rsidRPr="00503991">
        <w:rPr>
          <w:sz w:val="14"/>
          <w:szCs w:val="14"/>
        </w:rPr>
        <w:t>Bertino</w:t>
      </w:r>
      <w:proofErr w:type="spellEnd"/>
      <w:r w:rsidRPr="00503991">
        <w:rPr>
          <w:sz w:val="14"/>
          <w:szCs w:val="14"/>
        </w:rPr>
        <w:t>', 8.728486393662994e-05)</w:t>
      </w:r>
    </w:p>
    <w:p w14:paraId="62370390" w14:textId="77777777" w:rsidR="00503991" w:rsidRPr="00503991" w:rsidRDefault="00503991" w:rsidP="00B57CDE">
      <w:pPr>
        <w:pStyle w:val="Para"/>
        <w:numPr>
          <w:ilvl w:val="0"/>
          <w:numId w:val="12"/>
        </w:numPr>
        <w:rPr>
          <w:sz w:val="14"/>
          <w:szCs w:val="14"/>
        </w:rPr>
      </w:pPr>
      <w:r w:rsidRPr="00503991">
        <w:rPr>
          <w:sz w:val="14"/>
          <w:szCs w:val="14"/>
        </w:rPr>
        <w:t>('Yan Li', 8.727019103745125e-05)</w:t>
      </w:r>
    </w:p>
    <w:p w14:paraId="73909A5B" w14:textId="77777777" w:rsidR="00503991" w:rsidRPr="00503991" w:rsidRDefault="00503991" w:rsidP="00B57CDE">
      <w:pPr>
        <w:pStyle w:val="Para"/>
        <w:numPr>
          <w:ilvl w:val="0"/>
          <w:numId w:val="12"/>
        </w:numPr>
        <w:rPr>
          <w:sz w:val="14"/>
          <w:szCs w:val="14"/>
        </w:rPr>
      </w:pPr>
      <w:r w:rsidRPr="00503991">
        <w:rPr>
          <w:sz w:val="14"/>
          <w:szCs w:val="14"/>
        </w:rPr>
        <w:t>('Jing Li', 8.700450401104184e-05)</w:t>
      </w:r>
    </w:p>
    <w:p w14:paraId="0D7E84A1" w14:textId="77777777" w:rsidR="00503991" w:rsidRPr="00503991" w:rsidRDefault="00503991" w:rsidP="00B57CDE">
      <w:pPr>
        <w:pStyle w:val="Para"/>
        <w:numPr>
          <w:ilvl w:val="0"/>
          <w:numId w:val="12"/>
        </w:numPr>
        <w:rPr>
          <w:sz w:val="14"/>
          <w:szCs w:val="14"/>
        </w:rPr>
      </w:pPr>
      <w:r w:rsidRPr="00503991">
        <w:rPr>
          <w:sz w:val="14"/>
          <w:szCs w:val="14"/>
        </w:rPr>
        <w:t>('Yan Zhang', 8.691057882308395e-05)</w:t>
      </w:r>
    </w:p>
    <w:p w14:paraId="49B2D9CC" w14:textId="77777777" w:rsidR="00503991" w:rsidRPr="00503991" w:rsidRDefault="00503991" w:rsidP="00B57CDE">
      <w:pPr>
        <w:pStyle w:val="Para"/>
        <w:numPr>
          <w:ilvl w:val="0"/>
          <w:numId w:val="12"/>
        </w:numPr>
        <w:rPr>
          <w:sz w:val="14"/>
          <w:szCs w:val="14"/>
        </w:rPr>
      </w:pPr>
      <w:r w:rsidRPr="00503991">
        <w:rPr>
          <w:sz w:val="14"/>
          <w:szCs w:val="14"/>
        </w:rPr>
        <w:t>('Xiang Li', 8.645051719824402e-05)</w:t>
      </w:r>
    </w:p>
    <w:p w14:paraId="6D5A419F"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Jiannong</w:t>
      </w:r>
      <w:proofErr w:type="spellEnd"/>
      <w:r w:rsidRPr="00503991">
        <w:rPr>
          <w:sz w:val="14"/>
          <w:szCs w:val="14"/>
        </w:rPr>
        <w:t xml:space="preserve"> Cao', 8.59880649092033e-05)</w:t>
      </w:r>
    </w:p>
    <w:p w14:paraId="3A945AC9" w14:textId="77777777" w:rsidR="00503991" w:rsidRPr="00503991" w:rsidRDefault="00503991" w:rsidP="00B57CDE">
      <w:pPr>
        <w:pStyle w:val="Para"/>
        <w:numPr>
          <w:ilvl w:val="0"/>
          <w:numId w:val="12"/>
        </w:numPr>
        <w:rPr>
          <w:sz w:val="14"/>
          <w:szCs w:val="14"/>
        </w:rPr>
      </w:pPr>
      <w:r w:rsidRPr="00503991">
        <w:rPr>
          <w:sz w:val="14"/>
          <w:szCs w:val="14"/>
        </w:rPr>
        <w:t>('Lei Li', 8.555454806100371e-05)</w:t>
      </w:r>
    </w:p>
    <w:p w14:paraId="686BABC1" w14:textId="77777777" w:rsidR="00503991" w:rsidRPr="00503991" w:rsidRDefault="00503991" w:rsidP="00B57CDE">
      <w:pPr>
        <w:pStyle w:val="Para"/>
        <w:numPr>
          <w:ilvl w:val="0"/>
          <w:numId w:val="12"/>
        </w:numPr>
        <w:rPr>
          <w:sz w:val="14"/>
          <w:szCs w:val="14"/>
        </w:rPr>
      </w:pPr>
      <w:r w:rsidRPr="00503991">
        <w:rPr>
          <w:sz w:val="14"/>
          <w:szCs w:val="14"/>
        </w:rPr>
        <w:t>('Tao Zhang', 8.554798500111325e-05)</w:t>
      </w:r>
    </w:p>
    <w:p w14:paraId="05A90A0C" w14:textId="77777777" w:rsidR="00503991" w:rsidRPr="00503991" w:rsidRDefault="00503991" w:rsidP="00B57CDE">
      <w:pPr>
        <w:pStyle w:val="Para"/>
        <w:numPr>
          <w:ilvl w:val="0"/>
          <w:numId w:val="12"/>
        </w:numPr>
        <w:rPr>
          <w:sz w:val="14"/>
          <w:szCs w:val="14"/>
        </w:rPr>
      </w:pPr>
      <w:r w:rsidRPr="00503991">
        <w:rPr>
          <w:sz w:val="14"/>
          <w:szCs w:val="14"/>
        </w:rPr>
        <w:lastRenderedPageBreak/>
        <w:t>('Chao-Tung Yang', 8.520155293730393e-05)</w:t>
      </w:r>
    </w:p>
    <w:p w14:paraId="40F3164C" w14:textId="77777777" w:rsidR="00503991" w:rsidRPr="00503991" w:rsidRDefault="00503991" w:rsidP="00B57CDE">
      <w:pPr>
        <w:pStyle w:val="Para"/>
        <w:numPr>
          <w:ilvl w:val="0"/>
          <w:numId w:val="12"/>
        </w:numPr>
        <w:rPr>
          <w:sz w:val="14"/>
          <w:szCs w:val="14"/>
        </w:rPr>
      </w:pPr>
      <w:r w:rsidRPr="00503991">
        <w:rPr>
          <w:sz w:val="14"/>
          <w:szCs w:val="14"/>
        </w:rPr>
        <w:t>('</w:t>
      </w:r>
      <w:proofErr w:type="spellStart"/>
      <w:r w:rsidRPr="00503991">
        <w:rPr>
          <w:sz w:val="14"/>
          <w:szCs w:val="14"/>
        </w:rPr>
        <w:t>Hsinchun</w:t>
      </w:r>
      <w:proofErr w:type="spellEnd"/>
      <w:r w:rsidRPr="00503991">
        <w:rPr>
          <w:sz w:val="14"/>
          <w:szCs w:val="14"/>
        </w:rPr>
        <w:t xml:space="preserve"> Chen', 8.47942994614094e-05)</w:t>
      </w:r>
    </w:p>
    <w:p w14:paraId="14637873" w14:textId="48AB3454" w:rsidR="00503991" w:rsidRPr="00503991" w:rsidRDefault="00503991" w:rsidP="00B57CDE">
      <w:pPr>
        <w:pStyle w:val="Para"/>
        <w:numPr>
          <w:ilvl w:val="0"/>
          <w:numId w:val="12"/>
        </w:numPr>
        <w:rPr>
          <w:sz w:val="14"/>
          <w:szCs w:val="14"/>
        </w:rPr>
      </w:pPr>
      <w:r w:rsidRPr="00503991">
        <w:rPr>
          <w:sz w:val="14"/>
          <w:szCs w:val="14"/>
        </w:rPr>
        <w:t>('Katsumi Tanaka', 8.444588662514061e-05)</w:t>
      </w:r>
    </w:p>
    <w:p w14:paraId="5D34110C" w14:textId="317ED05A" w:rsidR="00C40B1A" w:rsidRDefault="00C40B1A" w:rsidP="00503991">
      <w:pPr>
        <w:pStyle w:val="Para"/>
      </w:pPr>
    </w:p>
    <w:p w14:paraId="690BE21D" w14:textId="17C68229" w:rsidR="00C40B1A" w:rsidRDefault="00857029" w:rsidP="00503991">
      <w:pPr>
        <w:pStyle w:val="Para"/>
      </w:pPr>
      <w:r>
        <w:t xml:space="preserve">     </w:t>
      </w:r>
      <w:r w:rsidR="00503991">
        <w:t>Looking at the results, the PageRank function seems to indicate that Wen Gao is the most important author in all three versions of the graph. After some research, it turns out that Dr. Gao has had his papers cited thousands of times according to Google Scholar, and received four national awards of science and technology achievement, including one in 2005. This could indicate that</w:t>
      </w:r>
      <w:r w:rsidR="00E7285A">
        <w:t xml:space="preserve"> after receiving a prestigious award, Dr. Gao received more attention in the academic community and co-authored a larger number of papers in 2005 and 2006 as a result.</w:t>
      </w:r>
    </w:p>
    <w:p w14:paraId="5C5C4BE4" w14:textId="60B06F99" w:rsidR="00C40B1A" w:rsidRDefault="00857029" w:rsidP="00503991">
      <w:pPr>
        <w:pStyle w:val="Para"/>
      </w:pPr>
      <w:r>
        <w:t xml:space="preserve">     </w:t>
      </w:r>
      <w:r w:rsidR="00E7285A">
        <w:t xml:space="preserve">It is also interesting </w:t>
      </w:r>
      <w:r w:rsidR="00B75788">
        <w:t xml:space="preserve">to note that the top 50 authors in all three versions of the graphs seem to be exclusively of Asian </w:t>
      </w:r>
      <w:proofErr w:type="spellStart"/>
      <w:r w:rsidR="00B75788">
        <w:t>decent</w:t>
      </w:r>
      <w:proofErr w:type="spellEnd"/>
      <w:r w:rsidR="00B75788">
        <w:t xml:space="preserve"> based on their names. This could indicate that there might be a larger amount of activity in terms of academic papers for Computer Science in this part of the world than there is in the rest of the world. This could also be since the Asian community may co-author papers only with other authors in the Asian community which would lead to more importance being in this community, like a spider-trap in the traditional example used for PageRank. This, however, is only speculative and could be due to other factors.  </w:t>
      </w:r>
    </w:p>
    <w:p w14:paraId="31ACCEF7" w14:textId="332EC7B7" w:rsidR="00B75788" w:rsidRPr="00BC7219" w:rsidRDefault="00B75788" w:rsidP="00B75788">
      <w:pPr>
        <w:pStyle w:val="Head2"/>
        <w:rPr>
          <w14:ligatures w14:val="standard"/>
        </w:rPr>
      </w:pPr>
      <w:r>
        <w:rPr>
          <w14:ligatures w14:val="standard"/>
        </w:rPr>
        <w:t>3.2</w:t>
      </w:r>
      <w:r w:rsidRPr="00BC7219">
        <w:rPr>
          <w:szCs w:val="22"/>
          <w14:ligatures w14:val="standard"/>
        </w:rPr>
        <w:t> </w:t>
      </w:r>
      <w:r>
        <w:rPr>
          <w:szCs w:val="22"/>
          <w14:ligatures w14:val="standard"/>
        </w:rPr>
        <w:t>Edge Betweenness Centrality</w:t>
      </w:r>
    </w:p>
    <w:p w14:paraId="2CB09283" w14:textId="43FCE9C0" w:rsidR="00C40B1A" w:rsidRDefault="00F85F5E" w:rsidP="00503991">
      <w:pPr>
        <w:pStyle w:val="Para"/>
      </w:pPr>
      <w:r w:rsidRPr="00F85F5E">
        <w:t>To</w:t>
      </w:r>
      <w:r w:rsidR="00126938" w:rsidRPr="00F85F5E">
        <w:t xml:space="preserve"> calculate the top 20 edge betweenness centrality scores for all three graphs, </w:t>
      </w:r>
      <w:proofErr w:type="spellStart"/>
      <w:r w:rsidR="00126938" w:rsidRPr="00F85F5E">
        <w:t>NetworkX’s</w:t>
      </w:r>
      <w:proofErr w:type="spellEnd"/>
      <w:r w:rsidR="00126938" w:rsidRPr="00F85F5E">
        <w:t xml:space="preserve"> </w:t>
      </w:r>
      <w:proofErr w:type="spellStart"/>
      <w:r w:rsidR="00126938" w:rsidRPr="00F85F5E">
        <w:t>edge_betweenness_centrality</w:t>
      </w:r>
      <w:proofErr w:type="spellEnd"/>
      <w:r w:rsidR="00126938" w:rsidRPr="00F85F5E">
        <w:t>(G) function was used.</w:t>
      </w:r>
      <w:r w:rsidR="002B12DF" w:rsidRPr="00F85F5E">
        <w:t xml:space="preserve"> </w:t>
      </w:r>
      <w:r>
        <w:t>The edge betweenness centrality is defined to be the number of shortest paths that pass through a</w:t>
      </w:r>
      <w:r w:rsidR="006D6D99">
        <w:t>n</w:t>
      </w:r>
      <w:r>
        <w:t xml:space="preserve"> </w:t>
      </w:r>
      <w:r w:rsidR="006D6D99">
        <w:t xml:space="preserve">edge. This of course involves calculating all pairs shortest paths. In the case of the dataset used for this assignment, the number of possible pairs of nodes is very large for the graphs generated and calculating the edge betweenness centrality using these graphs would take a very long time. After leaving the script running for nearly 18 hours (for a single graph!), I decided to make use of a parameter in the </w:t>
      </w:r>
      <w:proofErr w:type="spellStart"/>
      <w:r w:rsidR="006D6D99">
        <w:t>edge_betweenness_centrality</w:t>
      </w:r>
      <w:proofErr w:type="spellEnd"/>
      <w:r w:rsidR="006D6D99">
        <w:t>(G) function: k. When this k parameter is set, the function only considers a subset of k nodes to use the edge betweenness centrality calculation. The k parameter was set to 1000</w:t>
      </w:r>
      <w:r w:rsidR="0042674C">
        <w:t>0</w:t>
      </w:r>
      <w:r w:rsidR="006D6D99">
        <w:t xml:space="preserve"> and the calculation time was reduced to </w:t>
      </w:r>
      <w:r w:rsidR="0042674C">
        <w:t xml:space="preserve">roughly six hours </w:t>
      </w:r>
      <w:r w:rsidR="006D6D99">
        <w:t>for each graph.</w:t>
      </w:r>
      <w:r w:rsidR="0042674C">
        <w:t xml:space="preserve"> This was done as to shorten the calculation time to a reasonable amount while </w:t>
      </w:r>
      <w:proofErr w:type="gramStart"/>
      <w:r w:rsidR="0042674C">
        <w:t>still keeping</w:t>
      </w:r>
      <w:proofErr w:type="gramEnd"/>
      <w:r w:rsidR="0042674C">
        <w:t xml:space="preserve"> the results statistically significant (~10% of the nodes in each graph were sampled using this technique).</w:t>
      </w:r>
    </w:p>
    <w:p w14:paraId="651D12B4" w14:textId="084155EA" w:rsidR="003B3379" w:rsidRDefault="00857029" w:rsidP="00503991">
      <w:pPr>
        <w:pStyle w:val="Para"/>
      </w:pPr>
      <w:r>
        <w:t xml:space="preserve">     </w:t>
      </w:r>
      <w:r w:rsidR="003B3379">
        <w:t>The following are the results for DBLP2005:</w:t>
      </w:r>
    </w:p>
    <w:p w14:paraId="43E323E8" w14:textId="77777777" w:rsidR="003B3379" w:rsidRDefault="003B3379" w:rsidP="00503991">
      <w:pPr>
        <w:pStyle w:val="Para"/>
      </w:pPr>
    </w:p>
    <w:p w14:paraId="2C5A8924" w14:textId="79545FF2" w:rsidR="0042674C" w:rsidRPr="0042674C" w:rsidRDefault="0042674C" w:rsidP="0042674C">
      <w:pPr>
        <w:pStyle w:val="Para"/>
        <w:numPr>
          <w:ilvl w:val="0"/>
          <w:numId w:val="19"/>
        </w:numPr>
        <w:rPr>
          <w:sz w:val="14"/>
          <w:szCs w:val="14"/>
        </w:rPr>
      </w:pPr>
      <w:r w:rsidRPr="0042674C">
        <w:rPr>
          <w:sz w:val="14"/>
          <w:szCs w:val="14"/>
        </w:rPr>
        <w:t>('Xin Li', 'Philip S. Yu')</w:t>
      </w:r>
    </w:p>
    <w:p w14:paraId="284BFC20" w14:textId="34BD1108" w:rsidR="0042674C" w:rsidRPr="0042674C" w:rsidRDefault="0042674C" w:rsidP="0042674C">
      <w:pPr>
        <w:pStyle w:val="Para"/>
        <w:numPr>
          <w:ilvl w:val="0"/>
          <w:numId w:val="19"/>
        </w:numPr>
        <w:rPr>
          <w:sz w:val="14"/>
          <w:szCs w:val="14"/>
        </w:rPr>
      </w:pPr>
      <w:r w:rsidRPr="0042674C">
        <w:rPr>
          <w:sz w:val="14"/>
          <w:szCs w:val="14"/>
        </w:rPr>
        <w:t xml:space="preserve">('Xin Li', 'Farshad </w:t>
      </w:r>
      <w:proofErr w:type="spellStart"/>
      <w:r w:rsidRPr="0042674C">
        <w:rPr>
          <w:sz w:val="14"/>
          <w:szCs w:val="14"/>
        </w:rPr>
        <w:t>Fotouhi</w:t>
      </w:r>
      <w:proofErr w:type="spellEnd"/>
      <w:r w:rsidRPr="0042674C">
        <w:rPr>
          <w:sz w:val="14"/>
          <w:szCs w:val="14"/>
        </w:rPr>
        <w:t>')</w:t>
      </w:r>
    </w:p>
    <w:p w14:paraId="06142D7F" w14:textId="737A09E3" w:rsidR="0042674C" w:rsidRPr="0042674C" w:rsidRDefault="0042674C" w:rsidP="0042674C">
      <w:pPr>
        <w:pStyle w:val="Para"/>
        <w:numPr>
          <w:ilvl w:val="0"/>
          <w:numId w:val="19"/>
        </w:numPr>
        <w:rPr>
          <w:sz w:val="14"/>
          <w:szCs w:val="14"/>
        </w:rPr>
      </w:pPr>
      <w:r w:rsidRPr="0042674C">
        <w:rPr>
          <w:sz w:val="14"/>
          <w:szCs w:val="14"/>
        </w:rPr>
        <w:t>('Philip S. Yu', 'Ming-Syan Chen')</w:t>
      </w:r>
    </w:p>
    <w:p w14:paraId="4F221AC2" w14:textId="60355C18" w:rsidR="0042674C" w:rsidRPr="0042674C" w:rsidRDefault="0042674C" w:rsidP="0042674C">
      <w:pPr>
        <w:pStyle w:val="Para"/>
        <w:numPr>
          <w:ilvl w:val="0"/>
          <w:numId w:val="19"/>
        </w:numPr>
        <w:rPr>
          <w:sz w:val="14"/>
          <w:szCs w:val="14"/>
        </w:rPr>
      </w:pPr>
      <w:r w:rsidRPr="0042674C">
        <w:rPr>
          <w:sz w:val="14"/>
          <w:szCs w:val="14"/>
        </w:rPr>
        <w:t>('Hua Wang', '</w:t>
      </w:r>
      <w:proofErr w:type="spellStart"/>
      <w:r w:rsidRPr="0042674C">
        <w:rPr>
          <w:sz w:val="14"/>
          <w:szCs w:val="14"/>
        </w:rPr>
        <w:t>Francky</w:t>
      </w:r>
      <w:proofErr w:type="spellEnd"/>
      <w:r w:rsidRPr="0042674C">
        <w:rPr>
          <w:sz w:val="14"/>
          <w:szCs w:val="14"/>
        </w:rPr>
        <w:t xml:space="preserve"> </w:t>
      </w:r>
      <w:proofErr w:type="spellStart"/>
      <w:r w:rsidRPr="0042674C">
        <w:rPr>
          <w:sz w:val="14"/>
          <w:szCs w:val="14"/>
        </w:rPr>
        <w:t>Catthoor</w:t>
      </w:r>
      <w:proofErr w:type="spellEnd"/>
      <w:r w:rsidRPr="0042674C">
        <w:rPr>
          <w:sz w:val="14"/>
          <w:szCs w:val="14"/>
        </w:rPr>
        <w:t>')</w:t>
      </w:r>
    </w:p>
    <w:p w14:paraId="6A69521A" w14:textId="59EAFBD0" w:rsidR="0042674C" w:rsidRPr="0042674C" w:rsidRDefault="0042674C" w:rsidP="0042674C">
      <w:pPr>
        <w:pStyle w:val="Para"/>
        <w:numPr>
          <w:ilvl w:val="0"/>
          <w:numId w:val="19"/>
        </w:numPr>
        <w:rPr>
          <w:sz w:val="14"/>
          <w:szCs w:val="14"/>
        </w:rPr>
      </w:pPr>
      <w:r w:rsidRPr="0042674C">
        <w:rPr>
          <w:sz w:val="14"/>
          <w:szCs w:val="14"/>
        </w:rPr>
        <w:t>('Xin Li', '</w:t>
      </w:r>
      <w:proofErr w:type="spellStart"/>
      <w:r w:rsidRPr="0042674C">
        <w:rPr>
          <w:sz w:val="14"/>
          <w:szCs w:val="14"/>
        </w:rPr>
        <w:t>Leen-Kiat</w:t>
      </w:r>
      <w:proofErr w:type="spellEnd"/>
      <w:r w:rsidRPr="0042674C">
        <w:rPr>
          <w:sz w:val="14"/>
          <w:szCs w:val="14"/>
        </w:rPr>
        <w:t xml:space="preserve"> Soh')</w:t>
      </w:r>
    </w:p>
    <w:p w14:paraId="657F902D" w14:textId="669121D9" w:rsidR="0042674C" w:rsidRPr="0042674C" w:rsidRDefault="0042674C" w:rsidP="0042674C">
      <w:pPr>
        <w:pStyle w:val="Para"/>
        <w:numPr>
          <w:ilvl w:val="0"/>
          <w:numId w:val="19"/>
        </w:numPr>
        <w:rPr>
          <w:sz w:val="14"/>
          <w:szCs w:val="14"/>
        </w:rPr>
      </w:pPr>
      <w:r w:rsidRPr="0042674C">
        <w:rPr>
          <w:sz w:val="14"/>
          <w:szCs w:val="14"/>
        </w:rPr>
        <w:t xml:space="preserve">('Xin Li', 'Joseph S. </w:t>
      </w:r>
      <w:proofErr w:type="spellStart"/>
      <w:r w:rsidRPr="0042674C">
        <w:rPr>
          <w:sz w:val="14"/>
          <w:szCs w:val="14"/>
        </w:rPr>
        <w:t>Valacich</w:t>
      </w:r>
      <w:proofErr w:type="spellEnd"/>
      <w:r w:rsidRPr="0042674C">
        <w:rPr>
          <w:sz w:val="14"/>
          <w:szCs w:val="14"/>
        </w:rPr>
        <w:t>')</w:t>
      </w:r>
    </w:p>
    <w:p w14:paraId="69CAFB4B" w14:textId="3B071D0F" w:rsidR="0042674C" w:rsidRPr="0042674C" w:rsidRDefault="0042674C" w:rsidP="0042674C">
      <w:pPr>
        <w:pStyle w:val="Para"/>
        <w:numPr>
          <w:ilvl w:val="0"/>
          <w:numId w:val="19"/>
        </w:numPr>
        <w:rPr>
          <w:sz w:val="14"/>
          <w:szCs w:val="14"/>
        </w:rPr>
      </w:pPr>
      <w:r w:rsidRPr="0042674C">
        <w:rPr>
          <w:sz w:val="14"/>
          <w:szCs w:val="14"/>
        </w:rPr>
        <w:t>('Jian Wang', 'Hideki Imai')</w:t>
      </w:r>
    </w:p>
    <w:p w14:paraId="2B174A22" w14:textId="4FA30E0D" w:rsidR="0042674C" w:rsidRPr="0042674C" w:rsidRDefault="0042674C" w:rsidP="0042674C">
      <w:pPr>
        <w:pStyle w:val="Para"/>
        <w:numPr>
          <w:ilvl w:val="0"/>
          <w:numId w:val="19"/>
        </w:numPr>
        <w:rPr>
          <w:sz w:val="14"/>
          <w:szCs w:val="14"/>
        </w:rPr>
      </w:pPr>
      <w:r w:rsidRPr="0042674C">
        <w:rPr>
          <w:sz w:val="14"/>
          <w:szCs w:val="14"/>
        </w:rPr>
        <w:t>('Yang Xu', 'Xin Li')</w:t>
      </w:r>
    </w:p>
    <w:p w14:paraId="3783C4AE" w14:textId="60DEE16F" w:rsidR="0042674C" w:rsidRPr="0042674C" w:rsidRDefault="0042674C" w:rsidP="0042674C">
      <w:pPr>
        <w:pStyle w:val="Para"/>
        <w:numPr>
          <w:ilvl w:val="0"/>
          <w:numId w:val="19"/>
        </w:numPr>
        <w:rPr>
          <w:sz w:val="14"/>
          <w:szCs w:val="14"/>
        </w:rPr>
      </w:pPr>
      <w:r w:rsidRPr="0042674C">
        <w:rPr>
          <w:sz w:val="14"/>
          <w:szCs w:val="14"/>
        </w:rPr>
        <w:t>('Xin Li', 'Jian Wang')</w:t>
      </w:r>
    </w:p>
    <w:p w14:paraId="551D283E" w14:textId="7715E05B" w:rsidR="0042674C" w:rsidRPr="0042674C" w:rsidRDefault="0042674C" w:rsidP="0042674C">
      <w:pPr>
        <w:pStyle w:val="Para"/>
        <w:numPr>
          <w:ilvl w:val="0"/>
          <w:numId w:val="19"/>
        </w:numPr>
        <w:rPr>
          <w:sz w:val="14"/>
          <w:szCs w:val="14"/>
        </w:rPr>
      </w:pPr>
      <w:r w:rsidRPr="0042674C">
        <w:rPr>
          <w:sz w:val="14"/>
          <w:szCs w:val="14"/>
        </w:rPr>
        <w:t>('Yi-Bing Lin', '</w:t>
      </w:r>
      <w:proofErr w:type="spellStart"/>
      <w:r w:rsidRPr="0042674C">
        <w:rPr>
          <w:sz w:val="14"/>
          <w:szCs w:val="14"/>
        </w:rPr>
        <w:t>Yuguang</w:t>
      </w:r>
      <w:proofErr w:type="spellEnd"/>
      <w:r w:rsidRPr="0042674C">
        <w:rPr>
          <w:sz w:val="14"/>
          <w:szCs w:val="14"/>
        </w:rPr>
        <w:t xml:space="preserve"> Fang')</w:t>
      </w:r>
    </w:p>
    <w:p w14:paraId="5A9DB4FA" w14:textId="1B99D0E0" w:rsidR="0042674C" w:rsidRPr="0042674C" w:rsidRDefault="0042674C" w:rsidP="0042674C">
      <w:pPr>
        <w:pStyle w:val="Para"/>
        <w:numPr>
          <w:ilvl w:val="0"/>
          <w:numId w:val="19"/>
        </w:numPr>
        <w:rPr>
          <w:sz w:val="14"/>
          <w:szCs w:val="14"/>
        </w:rPr>
      </w:pPr>
      <w:r w:rsidRPr="0042674C">
        <w:rPr>
          <w:sz w:val="14"/>
          <w:szCs w:val="14"/>
        </w:rPr>
        <w:t>('Ramesh Govindan', 'Xin Li')</w:t>
      </w:r>
    </w:p>
    <w:p w14:paraId="6F34CE95" w14:textId="42CD83B5" w:rsidR="0042674C" w:rsidRPr="0042674C" w:rsidRDefault="0042674C" w:rsidP="0042674C">
      <w:pPr>
        <w:pStyle w:val="Para"/>
        <w:numPr>
          <w:ilvl w:val="0"/>
          <w:numId w:val="19"/>
        </w:numPr>
        <w:rPr>
          <w:sz w:val="14"/>
          <w:szCs w:val="14"/>
        </w:rPr>
      </w:pPr>
      <w:r w:rsidRPr="0042674C">
        <w:rPr>
          <w:sz w:val="14"/>
          <w:szCs w:val="14"/>
        </w:rPr>
        <w:t>('Yuan Chen', 'Qing Wang')</w:t>
      </w:r>
    </w:p>
    <w:p w14:paraId="57E61C52" w14:textId="7760E8B5" w:rsidR="0042674C" w:rsidRPr="0042674C" w:rsidRDefault="0042674C" w:rsidP="0042674C">
      <w:pPr>
        <w:pStyle w:val="Para"/>
        <w:numPr>
          <w:ilvl w:val="0"/>
          <w:numId w:val="19"/>
        </w:numPr>
        <w:rPr>
          <w:sz w:val="14"/>
          <w:szCs w:val="14"/>
        </w:rPr>
      </w:pPr>
      <w:r w:rsidRPr="0042674C">
        <w:rPr>
          <w:sz w:val="14"/>
          <w:szCs w:val="14"/>
        </w:rPr>
        <w:t xml:space="preserve">('Chen Wang', 'Albert Y. </w:t>
      </w:r>
      <w:proofErr w:type="spellStart"/>
      <w:r w:rsidRPr="0042674C">
        <w:rPr>
          <w:sz w:val="14"/>
          <w:szCs w:val="14"/>
        </w:rPr>
        <w:t>Zomaya</w:t>
      </w:r>
      <w:proofErr w:type="spellEnd"/>
      <w:r w:rsidRPr="0042674C">
        <w:rPr>
          <w:sz w:val="14"/>
          <w:szCs w:val="14"/>
        </w:rPr>
        <w:t>')</w:t>
      </w:r>
    </w:p>
    <w:p w14:paraId="31D948BC" w14:textId="4A3200E9" w:rsidR="0042674C" w:rsidRPr="0042674C" w:rsidRDefault="0042674C" w:rsidP="0042674C">
      <w:pPr>
        <w:pStyle w:val="Para"/>
        <w:numPr>
          <w:ilvl w:val="0"/>
          <w:numId w:val="19"/>
        </w:numPr>
        <w:rPr>
          <w:sz w:val="14"/>
          <w:szCs w:val="14"/>
        </w:rPr>
      </w:pPr>
      <w:r w:rsidRPr="0042674C">
        <w:rPr>
          <w:sz w:val="14"/>
          <w:szCs w:val="14"/>
        </w:rPr>
        <w:t>('Qing Li', '</w:t>
      </w:r>
      <w:proofErr w:type="spellStart"/>
      <w:r w:rsidRPr="0042674C">
        <w:rPr>
          <w:sz w:val="14"/>
          <w:szCs w:val="14"/>
        </w:rPr>
        <w:t>Dae</w:t>
      </w:r>
      <w:proofErr w:type="spellEnd"/>
      <w:r w:rsidRPr="0042674C">
        <w:rPr>
          <w:sz w:val="14"/>
          <w:szCs w:val="14"/>
        </w:rPr>
        <w:t>-Won Kim')</w:t>
      </w:r>
    </w:p>
    <w:p w14:paraId="77C8310E" w14:textId="30A4C21C" w:rsidR="0042674C" w:rsidRPr="0042674C" w:rsidRDefault="0042674C" w:rsidP="0042674C">
      <w:pPr>
        <w:pStyle w:val="Para"/>
        <w:numPr>
          <w:ilvl w:val="0"/>
          <w:numId w:val="19"/>
        </w:numPr>
        <w:rPr>
          <w:sz w:val="14"/>
          <w:szCs w:val="14"/>
        </w:rPr>
      </w:pPr>
      <w:r w:rsidRPr="0042674C">
        <w:rPr>
          <w:sz w:val="14"/>
          <w:szCs w:val="14"/>
        </w:rPr>
        <w:t>('Peng Li', 'Xin Li')</w:t>
      </w:r>
    </w:p>
    <w:p w14:paraId="560EE158" w14:textId="20BF0660" w:rsidR="0042674C" w:rsidRPr="0042674C" w:rsidRDefault="0042674C" w:rsidP="0042674C">
      <w:pPr>
        <w:pStyle w:val="Para"/>
        <w:numPr>
          <w:ilvl w:val="0"/>
          <w:numId w:val="19"/>
        </w:numPr>
        <w:rPr>
          <w:sz w:val="14"/>
          <w:szCs w:val="14"/>
        </w:rPr>
      </w:pPr>
      <w:r w:rsidRPr="0042674C">
        <w:rPr>
          <w:sz w:val="14"/>
          <w:szCs w:val="14"/>
        </w:rPr>
        <w:t>('Xin Li', '</w:t>
      </w:r>
      <w:proofErr w:type="spellStart"/>
      <w:r w:rsidRPr="0042674C">
        <w:rPr>
          <w:sz w:val="14"/>
          <w:szCs w:val="14"/>
        </w:rPr>
        <w:t>Hsinchun</w:t>
      </w:r>
      <w:proofErr w:type="spellEnd"/>
      <w:r w:rsidRPr="0042674C">
        <w:rPr>
          <w:sz w:val="14"/>
          <w:szCs w:val="14"/>
        </w:rPr>
        <w:t xml:space="preserve"> Chen')</w:t>
      </w:r>
    </w:p>
    <w:p w14:paraId="13E7BF2B" w14:textId="7195AAD9" w:rsidR="0042674C" w:rsidRPr="0042674C" w:rsidRDefault="0042674C" w:rsidP="0042674C">
      <w:pPr>
        <w:pStyle w:val="Para"/>
        <w:numPr>
          <w:ilvl w:val="0"/>
          <w:numId w:val="19"/>
        </w:numPr>
        <w:rPr>
          <w:sz w:val="14"/>
          <w:szCs w:val="14"/>
        </w:rPr>
      </w:pPr>
      <w:r w:rsidRPr="0042674C">
        <w:rPr>
          <w:sz w:val="14"/>
          <w:szCs w:val="14"/>
        </w:rPr>
        <w:t xml:space="preserve">('Jun Liu', 'Mario </w:t>
      </w:r>
      <w:proofErr w:type="spellStart"/>
      <w:r w:rsidRPr="0042674C">
        <w:rPr>
          <w:sz w:val="14"/>
          <w:szCs w:val="14"/>
        </w:rPr>
        <w:t>Gerla</w:t>
      </w:r>
      <w:proofErr w:type="spellEnd"/>
      <w:r w:rsidRPr="0042674C">
        <w:rPr>
          <w:sz w:val="14"/>
          <w:szCs w:val="14"/>
        </w:rPr>
        <w:t>')</w:t>
      </w:r>
    </w:p>
    <w:p w14:paraId="3C9D9210" w14:textId="7AF49683" w:rsidR="0042674C" w:rsidRPr="0042674C" w:rsidRDefault="0042674C" w:rsidP="0042674C">
      <w:pPr>
        <w:pStyle w:val="Para"/>
        <w:numPr>
          <w:ilvl w:val="0"/>
          <w:numId w:val="19"/>
        </w:numPr>
        <w:rPr>
          <w:sz w:val="14"/>
          <w:szCs w:val="14"/>
        </w:rPr>
      </w:pPr>
      <w:r w:rsidRPr="0042674C">
        <w:rPr>
          <w:sz w:val="14"/>
          <w:szCs w:val="14"/>
        </w:rPr>
        <w:t>('Ling Liu', 'Philip S. Yu')</w:t>
      </w:r>
    </w:p>
    <w:p w14:paraId="03F9478F" w14:textId="7F70F62C" w:rsidR="0042674C" w:rsidRPr="0042674C" w:rsidRDefault="0042674C" w:rsidP="0042674C">
      <w:pPr>
        <w:pStyle w:val="Para"/>
        <w:numPr>
          <w:ilvl w:val="0"/>
          <w:numId w:val="19"/>
        </w:numPr>
        <w:rPr>
          <w:sz w:val="14"/>
          <w:szCs w:val="14"/>
        </w:rPr>
      </w:pPr>
      <w:r w:rsidRPr="0042674C">
        <w:rPr>
          <w:sz w:val="14"/>
          <w:szCs w:val="14"/>
        </w:rPr>
        <w:t>('</w:t>
      </w:r>
      <w:proofErr w:type="spellStart"/>
      <w:r w:rsidRPr="0042674C">
        <w:rPr>
          <w:sz w:val="14"/>
          <w:szCs w:val="14"/>
        </w:rPr>
        <w:t>Qiang</w:t>
      </w:r>
      <w:proofErr w:type="spellEnd"/>
      <w:r w:rsidRPr="0042674C">
        <w:rPr>
          <w:sz w:val="14"/>
          <w:szCs w:val="14"/>
        </w:rPr>
        <w:t xml:space="preserve"> Yang 0001', 'David McSherry')</w:t>
      </w:r>
    </w:p>
    <w:p w14:paraId="66E3A4E5" w14:textId="0AC4B557" w:rsidR="00DF0226" w:rsidRPr="0042674C" w:rsidRDefault="0042674C" w:rsidP="0042674C">
      <w:pPr>
        <w:pStyle w:val="Para"/>
        <w:numPr>
          <w:ilvl w:val="0"/>
          <w:numId w:val="19"/>
        </w:numPr>
      </w:pPr>
      <w:r w:rsidRPr="0042674C">
        <w:rPr>
          <w:sz w:val="14"/>
          <w:szCs w:val="14"/>
        </w:rPr>
        <w:t>('Ying Liu', 'Li Zhang')</w:t>
      </w:r>
    </w:p>
    <w:p w14:paraId="376D86A0" w14:textId="77777777" w:rsidR="0042674C" w:rsidRDefault="0042674C" w:rsidP="0042674C">
      <w:pPr>
        <w:pStyle w:val="Para"/>
        <w:ind w:left="720"/>
      </w:pPr>
    </w:p>
    <w:p w14:paraId="67F1E4E9" w14:textId="5A2092D5" w:rsidR="00B36660" w:rsidRDefault="00857029" w:rsidP="00B36660">
      <w:pPr>
        <w:pStyle w:val="Para"/>
      </w:pPr>
      <w:r>
        <w:t xml:space="preserve">     </w:t>
      </w:r>
      <w:r w:rsidR="00DF0226">
        <w:t>Looking at this list, like the PageRank scores discussed in section 3.1, the resulting edges seem to be primarily from co-authors of Asian descent. This could indicate that overall the Asian community has a bigger presence overall in academic papers from this bibliography</w:t>
      </w:r>
      <w:r w:rsidR="008331BE">
        <w:t xml:space="preserve">. Author Xin Li </w:t>
      </w:r>
      <w:proofErr w:type="gramStart"/>
      <w:r w:rsidR="008331BE">
        <w:t>in particular seems</w:t>
      </w:r>
      <w:proofErr w:type="gramEnd"/>
      <w:r w:rsidR="008331BE">
        <w:t xml:space="preserve"> to have an important role in the topology of the graph when looking at edge betweenness scores. </w:t>
      </w:r>
      <w:r w:rsidR="009A4C2F">
        <w:t xml:space="preserve">This could be an indication that this author is a bridging point between different communities since many of the shortest paths seem to pass through </w:t>
      </w:r>
      <w:r w:rsidR="005A799F">
        <w:t>edges that are connected to them.</w:t>
      </w:r>
    </w:p>
    <w:p w14:paraId="6D1EE04F" w14:textId="77777777" w:rsidR="00DF0226" w:rsidRDefault="00DF0226" w:rsidP="00B36660">
      <w:pPr>
        <w:pStyle w:val="Para"/>
      </w:pPr>
    </w:p>
    <w:p w14:paraId="64E50FC6" w14:textId="4D2AC3D3" w:rsidR="00B36660" w:rsidRDefault="00857029" w:rsidP="00B36660">
      <w:pPr>
        <w:pStyle w:val="Para"/>
      </w:pPr>
      <w:r>
        <w:t xml:space="preserve">     </w:t>
      </w:r>
      <w:r w:rsidR="00B36660">
        <w:t>The following are the results for DBLP2005W:</w:t>
      </w:r>
    </w:p>
    <w:p w14:paraId="56A8D008" w14:textId="2541B03B" w:rsidR="00B36660" w:rsidRDefault="00B36660" w:rsidP="00B36660">
      <w:pPr>
        <w:pStyle w:val="Para"/>
      </w:pPr>
    </w:p>
    <w:p w14:paraId="77C1E2CE" w14:textId="7DBAB143" w:rsidR="006B1FA7" w:rsidRPr="006B1FA7" w:rsidRDefault="006B1FA7" w:rsidP="006B1FA7">
      <w:pPr>
        <w:pStyle w:val="Para"/>
        <w:numPr>
          <w:ilvl w:val="0"/>
          <w:numId w:val="16"/>
        </w:numPr>
        <w:rPr>
          <w:sz w:val="14"/>
          <w:szCs w:val="14"/>
        </w:rPr>
      </w:pPr>
      <w:r w:rsidRPr="006B1FA7">
        <w:rPr>
          <w:sz w:val="14"/>
          <w:szCs w:val="14"/>
        </w:rPr>
        <w:t>(('Xin Li', 'Philip S. Yu')</w:t>
      </w:r>
    </w:p>
    <w:p w14:paraId="6426F571" w14:textId="7E2F58BD" w:rsidR="006B1FA7" w:rsidRPr="006B1FA7" w:rsidRDefault="006B1FA7" w:rsidP="006B1FA7">
      <w:pPr>
        <w:pStyle w:val="Para"/>
        <w:numPr>
          <w:ilvl w:val="0"/>
          <w:numId w:val="16"/>
        </w:numPr>
        <w:rPr>
          <w:sz w:val="14"/>
          <w:szCs w:val="14"/>
        </w:rPr>
      </w:pPr>
      <w:r w:rsidRPr="006B1FA7">
        <w:rPr>
          <w:sz w:val="14"/>
          <w:szCs w:val="14"/>
        </w:rPr>
        <w:t xml:space="preserve">('Xin Li', 'Farshad </w:t>
      </w:r>
      <w:proofErr w:type="spellStart"/>
      <w:r w:rsidRPr="006B1FA7">
        <w:rPr>
          <w:sz w:val="14"/>
          <w:szCs w:val="14"/>
        </w:rPr>
        <w:t>Fotouhi</w:t>
      </w:r>
      <w:proofErr w:type="spellEnd"/>
      <w:r w:rsidRPr="006B1FA7">
        <w:rPr>
          <w:sz w:val="14"/>
          <w:szCs w:val="14"/>
        </w:rPr>
        <w:t>')</w:t>
      </w:r>
    </w:p>
    <w:p w14:paraId="45A2CC96" w14:textId="796C3F2C" w:rsidR="006B1FA7" w:rsidRPr="006B1FA7" w:rsidRDefault="006B1FA7" w:rsidP="006B1FA7">
      <w:pPr>
        <w:pStyle w:val="Para"/>
        <w:numPr>
          <w:ilvl w:val="0"/>
          <w:numId w:val="16"/>
        </w:numPr>
        <w:rPr>
          <w:sz w:val="14"/>
          <w:szCs w:val="14"/>
        </w:rPr>
      </w:pPr>
      <w:r w:rsidRPr="006B1FA7">
        <w:rPr>
          <w:sz w:val="14"/>
          <w:szCs w:val="14"/>
        </w:rPr>
        <w:t>('Philip S. Yu', 'Ming-Syan Chen')</w:t>
      </w:r>
    </w:p>
    <w:p w14:paraId="118F7CD9" w14:textId="48C06635" w:rsidR="006B1FA7" w:rsidRPr="006B1FA7" w:rsidRDefault="006B1FA7" w:rsidP="006B1FA7">
      <w:pPr>
        <w:pStyle w:val="Para"/>
        <w:numPr>
          <w:ilvl w:val="0"/>
          <w:numId w:val="16"/>
        </w:numPr>
        <w:rPr>
          <w:sz w:val="14"/>
          <w:szCs w:val="14"/>
        </w:rPr>
      </w:pPr>
      <w:r w:rsidRPr="006B1FA7">
        <w:rPr>
          <w:sz w:val="14"/>
          <w:szCs w:val="14"/>
        </w:rPr>
        <w:t>('Xin Li', '</w:t>
      </w:r>
      <w:proofErr w:type="spellStart"/>
      <w:r w:rsidRPr="006B1FA7">
        <w:rPr>
          <w:sz w:val="14"/>
          <w:szCs w:val="14"/>
        </w:rPr>
        <w:t>Leen-Kiat</w:t>
      </w:r>
      <w:proofErr w:type="spellEnd"/>
      <w:r w:rsidRPr="006B1FA7">
        <w:rPr>
          <w:sz w:val="14"/>
          <w:szCs w:val="14"/>
        </w:rPr>
        <w:t xml:space="preserve"> Soh')</w:t>
      </w:r>
    </w:p>
    <w:p w14:paraId="48B548F4" w14:textId="181DD666" w:rsidR="006B1FA7" w:rsidRPr="006B1FA7" w:rsidRDefault="006B1FA7" w:rsidP="006B1FA7">
      <w:pPr>
        <w:pStyle w:val="Para"/>
        <w:numPr>
          <w:ilvl w:val="0"/>
          <w:numId w:val="16"/>
        </w:numPr>
        <w:rPr>
          <w:sz w:val="14"/>
          <w:szCs w:val="14"/>
        </w:rPr>
      </w:pPr>
      <w:r w:rsidRPr="006B1FA7">
        <w:rPr>
          <w:sz w:val="14"/>
          <w:szCs w:val="14"/>
        </w:rPr>
        <w:t>('Hua Wang', '</w:t>
      </w:r>
      <w:proofErr w:type="spellStart"/>
      <w:r w:rsidRPr="006B1FA7">
        <w:rPr>
          <w:sz w:val="14"/>
          <w:szCs w:val="14"/>
        </w:rPr>
        <w:t>Francky</w:t>
      </w:r>
      <w:proofErr w:type="spellEnd"/>
      <w:r w:rsidRPr="006B1FA7">
        <w:rPr>
          <w:sz w:val="14"/>
          <w:szCs w:val="14"/>
        </w:rPr>
        <w:t xml:space="preserve"> </w:t>
      </w:r>
      <w:proofErr w:type="spellStart"/>
      <w:r w:rsidRPr="006B1FA7">
        <w:rPr>
          <w:sz w:val="14"/>
          <w:szCs w:val="14"/>
        </w:rPr>
        <w:t>Catthoor</w:t>
      </w:r>
      <w:proofErr w:type="spellEnd"/>
      <w:r w:rsidRPr="006B1FA7">
        <w:rPr>
          <w:sz w:val="14"/>
          <w:szCs w:val="14"/>
        </w:rPr>
        <w:t>')</w:t>
      </w:r>
    </w:p>
    <w:p w14:paraId="6DBC945A" w14:textId="4BB6C40C" w:rsidR="006B1FA7" w:rsidRPr="006B1FA7" w:rsidRDefault="006B1FA7" w:rsidP="006B1FA7">
      <w:pPr>
        <w:pStyle w:val="Para"/>
        <w:numPr>
          <w:ilvl w:val="0"/>
          <w:numId w:val="16"/>
        </w:numPr>
        <w:rPr>
          <w:sz w:val="14"/>
          <w:szCs w:val="14"/>
        </w:rPr>
      </w:pPr>
      <w:r w:rsidRPr="006B1FA7">
        <w:rPr>
          <w:sz w:val="14"/>
          <w:szCs w:val="14"/>
        </w:rPr>
        <w:t xml:space="preserve">('Xin Li', 'Joseph S. </w:t>
      </w:r>
      <w:proofErr w:type="spellStart"/>
      <w:r w:rsidRPr="006B1FA7">
        <w:rPr>
          <w:sz w:val="14"/>
          <w:szCs w:val="14"/>
        </w:rPr>
        <w:t>Valacich</w:t>
      </w:r>
      <w:proofErr w:type="spellEnd"/>
      <w:r w:rsidRPr="006B1FA7">
        <w:rPr>
          <w:sz w:val="14"/>
          <w:szCs w:val="14"/>
        </w:rPr>
        <w:t>')</w:t>
      </w:r>
    </w:p>
    <w:p w14:paraId="7694271F" w14:textId="3D8BD4A7" w:rsidR="006B1FA7" w:rsidRPr="006B1FA7" w:rsidRDefault="006B1FA7" w:rsidP="006B1FA7">
      <w:pPr>
        <w:pStyle w:val="Para"/>
        <w:numPr>
          <w:ilvl w:val="0"/>
          <w:numId w:val="16"/>
        </w:numPr>
        <w:rPr>
          <w:sz w:val="14"/>
          <w:szCs w:val="14"/>
        </w:rPr>
      </w:pPr>
      <w:r w:rsidRPr="006B1FA7">
        <w:rPr>
          <w:sz w:val="14"/>
          <w:szCs w:val="14"/>
        </w:rPr>
        <w:t>('Yang Xu', 'Xin Li')</w:t>
      </w:r>
    </w:p>
    <w:p w14:paraId="2CADB5CB" w14:textId="3869F1C5" w:rsidR="006B1FA7" w:rsidRPr="006B1FA7" w:rsidRDefault="006B1FA7" w:rsidP="006B1FA7">
      <w:pPr>
        <w:pStyle w:val="Para"/>
        <w:numPr>
          <w:ilvl w:val="0"/>
          <w:numId w:val="16"/>
        </w:numPr>
        <w:rPr>
          <w:sz w:val="14"/>
          <w:szCs w:val="14"/>
        </w:rPr>
      </w:pPr>
      <w:r w:rsidRPr="006B1FA7">
        <w:rPr>
          <w:sz w:val="14"/>
          <w:szCs w:val="14"/>
        </w:rPr>
        <w:t>('Xin Li', 'Jian Wang')</w:t>
      </w:r>
    </w:p>
    <w:p w14:paraId="1F23E505" w14:textId="536CEA02" w:rsidR="006B1FA7" w:rsidRPr="006B1FA7" w:rsidRDefault="006B1FA7" w:rsidP="006B1FA7">
      <w:pPr>
        <w:pStyle w:val="Para"/>
        <w:numPr>
          <w:ilvl w:val="0"/>
          <w:numId w:val="16"/>
        </w:numPr>
        <w:rPr>
          <w:sz w:val="14"/>
          <w:szCs w:val="14"/>
        </w:rPr>
      </w:pPr>
      <w:r w:rsidRPr="006B1FA7">
        <w:rPr>
          <w:sz w:val="14"/>
          <w:szCs w:val="14"/>
        </w:rPr>
        <w:t>('Jian Wang', 'Hideki Imai')</w:t>
      </w:r>
    </w:p>
    <w:p w14:paraId="3F15B41A" w14:textId="145A2798" w:rsidR="006B1FA7" w:rsidRPr="006B1FA7" w:rsidRDefault="006B1FA7" w:rsidP="006B1FA7">
      <w:pPr>
        <w:pStyle w:val="Para"/>
        <w:numPr>
          <w:ilvl w:val="0"/>
          <w:numId w:val="16"/>
        </w:numPr>
        <w:rPr>
          <w:sz w:val="14"/>
          <w:szCs w:val="14"/>
        </w:rPr>
      </w:pPr>
      <w:r w:rsidRPr="006B1FA7">
        <w:rPr>
          <w:sz w:val="14"/>
          <w:szCs w:val="14"/>
        </w:rPr>
        <w:t>('Yi-Bing Lin', '</w:t>
      </w:r>
      <w:proofErr w:type="spellStart"/>
      <w:r w:rsidRPr="006B1FA7">
        <w:rPr>
          <w:sz w:val="14"/>
          <w:szCs w:val="14"/>
        </w:rPr>
        <w:t>Yuguang</w:t>
      </w:r>
      <w:proofErr w:type="spellEnd"/>
      <w:r w:rsidRPr="006B1FA7">
        <w:rPr>
          <w:sz w:val="14"/>
          <w:szCs w:val="14"/>
        </w:rPr>
        <w:t xml:space="preserve"> Fang')</w:t>
      </w:r>
    </w:p>
    <w:p w14:paraId="3EAB27A1" w14:textId="61ADB607" w:rsidR="006B1FA7" w:rsidRPr="006B1FA7" w:rsidRDefault="006B1FA7" w:rsidP="006B1FA7">
      <w:pPr>
        <w:pStyle w:val="Para"/>
        <w:numPr>
          <w:ilvl w:val="0"/>
          <w:numId w:val="16"/>
        </w:numPr>
        <w:rPr>
          <w:sz w:val="14"/>
          <w:szCs w:val="14"/>
        </w:rPr>
      </w:pPr>
      <w:r w:rsidRPr="006B1FA7">
        <w:rPr>
          <w:sz w:val="14"/>
          <w:szCs w:val="14"/>
        </w:rPr>
        <w:t xml:space="preserve">('Chen Wang', 'Albert Y. </w:t>
      </w:r>
      <w:proofErr w:type="spellStart"/>
      <w:r w:rsidRPr="006B1FA7">
        <w:rPr>
          <w:sz w:val="14"/>
          <w:szCs w:val="14"/>
        </w:rPr>
        <w:t>Zomaya</w:t>
      </w:r>
      <w:proofErr w:type="spellEnd"/>
      <w:r w:rsidRPr="006B1FA7">
        <w:rPr>
          <w:sz w:val="14"/>
          <w:szCs w:val="14"/>
        </w:rPr>
        <w:t>')</w:t>
      </w:r>
    </w:p>
    <w:p w14:paraId="471C31B1" w14:textId="602D1324" w:rsidR="006B1FA7" w:rsidRPr="006B1FA7" w:rsidRDefault="006B1FA7" w:rsidP="006B1FA7">
      <w:pPr>
        <w:pStyle w:val="Para"/>
        <w:numPr>
          <w:ilvl w:val="0"/>
          <w:numId w:val="16"/>
        </w:numPr>
        <w:rPr>
          <w:sz w:val="14"/>
          <w:szCs w:val="14"/>
        </w:rPr>
      </w:pPr>
      <w:r w:rsidRPr="006B1FA7">
        <w:rPr>
          <w:sz w:val="14"/>
          <w:szCs w:val="14"/>
        </w:rPr>
        <w:t>('Yuan Chen', 'Qing Wang')</w:t>
      </w:r>
    </w:p>
    <w:p w14:paraId="1FAB23DA" w14:textId="3C443BCC" w:rsidR="006B1FA7" w:rsidRPr="006B1FA7" w:rsidRDefault="006B1FA7" w:rsidP="006B1FA7">
      <w:pPr>
        <w:pStyle w:val="Para"/>
        <w:numPr>
          <w:ilvl w:val="0"/>
          <w:numId w:val="16"/>
        </w:numPr>
        <w:rPr>
          <w:sz w:val="14"/>
          <w:szCs w:val="14"/>
        </w:rPr>
      </w:pPr>
      <w:r w:rsidRPr="006B1FA7">
        <w:rPr>
          <w:sz w:val="14"/>
          <w:szCs w:val="14"/>
        </w:rPr>
        <w:t>('Ling Liu', 'Philip S. Yu')</w:t>
      </w:r>
    </w:p>
    <w:p w14:paraId="038B1FCA" w14:textId="20B6D448" w:rsidR="006B1FA7" w:rsidRPr="006B1FA7" w:rsidRDefault="006B1FA7" w:rsidP="006B1FA7">
      <w:pPr>
        <w:pStyle w:val="Para"/>
        <w:numPr>
          <w:ilvl w:val="0"/>
          <w:numId w:val="16"/>
        </w:numPr>
        <w:rPr>
          <w:sz w:val="14"/>
          <w:szCs w:val="14"/>
        </w:rPr>
      </w:pPr>
      <w:r w:rsidRPr="006B1FA7">
        <w:rPr>
          <w:sz w:val="14"/>
          <w:szCs w:val="14"/>
        </w:rPr>
        <w:t>('Peng Li', 'Xin Li'</w:t>
      </w:r>
      <w:r w:rsidR="0011161B">
        <w:rPr>
          <w:sz w:val="14"/>
          <w:szCs w:val="14"/>
        </w:rPr>
        <w:t>)</w:t>
      </w:r>
    </w:p>
    <w:p w14:paraId="0B4F47B3" w14:textId="20FA9976" w:rsidR="006B1FA7" w:rsidRPr="006B1FA7" w:rsidRDefault="006B1FA7" w:rsidP="006B1FA7">
      <w:pPr>
        <w:pStyle w:val="Para"/>
        <w:numPr>
          <w:ilvl w:val="0"/>
          <w:numId w:val="16"/>
        </w:numPr>
        <w:rPr>
          <w:sz w:val="14"/>
          <w:szCs w:val="14"/>
        </w:rPr>
      </w:pPr>
      <w:r w:rsidRPr="006B1FA7">
        <w:rPr>
          <w:sz w:val="14"/>
          <w:szCs w:val="14"/>
        </w:rPr>
        <w:t>('Ramesh Govindan', 'Xin Li')</w:t>
      </w:r>
    </w:p>
    <w:p w14:paraId="7B7E6428" w14:textId="48DE0C66" w:rsidR="006B1FA7" w:rsidRPr="006B1FA7" w:rsidRDefault="006B1FA7" w:rsidP="006B1FA7">
      <w:pPr>
        <w:pStyle w:val="Para"/>
        <w:numPr>
          <w:ilvl w:val="0"/>
          <w:numId w:val="16"/>
        </w:numPr>
        <w:rPr>
          <w:sz w:val="14"/>
          <w:szCs w:val="14"/>
        </w:rPr>
      </w:pPr>
      <w:r w:rsidRPr="006B1FA7">
        <w:rPr>
          <w:sz w:val="14"/>
          <w:szCs w:val="14"/>
        </w:rPr>
        <w:t>('Xin Li', '</w:t>
      </w:r>
      <w:proofErr w:type="spellStart"/>
      <w:r w:rsidRPr="006B1FA7">
        <w:rPr>
          <w:sz w:val="14"/>
          <w:szCs w:val="14"/>
        </w:rPr>
        <w:t>Hsinchun</w:t>
      </w:r>
      <w:proofErr w:type="spellEnd"/>
      <w:r w:rsidRPr="006B1FA7">
        <w:rPr>
          <w:sz w:val="14"/>
          <w:szCs w:val="14"/>
        </w:rPr>
        <w:t xml:space="preserve"> Chen')</w:t>
      </w:r>
    </w:p>
    <w:p w14:paraId="3AD55355" w14:textId="098E784E" w:rsidR="006B1FA7" w:rsidRPr="006B1FA7" w:rsidRDefault="006B1FA7" w:rsidP="006B1FA7">
      <w:pPr>
        <w:pStyle w:val="Para"/>
        <w:numPr>
          <w:ilvl w:val="0"/>
          <w:numId w:val="16"/>
        </w:numPr>
        <w:rPr>
          <w:sz w:val="14"/>
          <w:szCs w:val="14"/>
        </w:rPr>
      </w:pPr>
      <w:r w:rsidRPr="006B1FA7">
        <w:rPr>
          <w:sz w:val="14"/>
          <w:szCs w:val="14"/>
        </w:rPr>
        <w:t xml:space="preserve">('Xin Li', 'Christophe </w:t>
      </w:r>
      <w:proofErr w:type="spellStart"/>
      <w:r w:rsidRPr="006B1FA7">
        <w:rPr>
          <w:sz w:val="14"/>
          <w:szCs w:val="14"/>
        </w:rPr>
        <w:t>Diot</w:t>
      </w:r>
      <w:proofErr w:type="spellEnd"/>
      <w:r w:rsidRPr="006B1FA7">
        <w:rPr>
          <w:sz w:val="14"/>
          <w:szCs w:val="14"/>
        </w:rPr>
        <w:t>')</w:t>
      </w:r>
    </w:p>
    <w:p w14:paraId="24EAC703" w14:textId="39A9F43F" w:rsidR="006B1FA7" w:rsidRPr="006B1FA7" w:rsidRDefault="006B1FA7" w:rsidP="006B1FA7">
      <w:pPr>
        <w:pStyle w:val="Para"/>
        <w:numPr>
          <w:ilvl w:val="0"/>
          <w:numId w:val="16"/>
        </w:numPr>
        <w:rPr>
          <w:sz w:val="14"/>
          <w:szCs w:val="14"/>
        </w:rPr>
      </w:pPr>
      <w:r w:rsidRPr="006B1FA7">
        <w:rPr>
          <w:sz w:val="14"/>
          <w:szCs w:val="14"/>
        </w:rPr>
        <w:t>('</w:t>
      </w:r>
      <w:proofErr w:type="spellStart"/>
      <w:r w:rsidRPr="006B1FA7">
        <w:rPr>
          <w:sz w:val="14"/>
          <w:szCs w:val="14"/>
        </w:rPr>
        <w:t>Qiang</w:t>
      </w:r>
      <w:proofErr w:type="spellEnd"/>
      <w:r w:rsidRPr="006B1FA7">
        <w:rPr>
          <w:sz w:val="14"/>
          <w:szCs w:val="14"/>
        </w:rPr>
        <w:t xml:space="preserve"> Yang 0001', 'David McSherry')</w:t>
      </w:r>
    </w:p>
    <w:p w14:paraId="5DE17D7A" w14:textId="480BD94C" w:rsidR="006B1FA7" w:rsidRPr="006B1FA7" w:rsidRDefault="006B1FA7" w:rsidP="006B1FA7">
      <w:pPr>
        <w:pStyle w:val="Para"/>
        <w:numPr>
          <w:ilvl w:val="0"/>
          <w:numId w:val="16"/>
        </w:numPr>
        <w:rPr>
          <w:sz w:val="14"/>
          <w:szCs w:val="14"/>
        </w:rPr>
      </w:pPr>
      <w:r w:rsidRPr="006B1FA7">
        <w:rPr>
          <w:sz w:val="14"/>
          <w:szCs w:val="14"/>
        </w:rPr>
        <w:t>('Philip S. Yu', '</w:t>
      </w:r>
      <w:proofErr w:type="spellStart"/>
      <w:r w:rsidRPr="006B1FA7">
        <w:rPr>
          <w:sz w:val="14"/>
          <w:szCs w:val="14"/>
        </w:rPr>
        <w:t>Bamshad</w:t>
      </w:r>
      <w:proofErr w:type="spellEnd"/>
      <w:r w:rsidRPr="006B1FA7">
        <w:rPr>
          <w:sz w:val="14"/>
          <w:szCs w:val="14"/>
        </w:rPr>
        <w:t xml:space="preserve"> </w:t>
      </w:r>
      <w:proofErr w:type="spellStart"/>
      <w:r w:rsidRPr="006B1FA7">
        <w:rPr>
          <w:sz w:val="14"/>
          <w:szCs w:val="14"/>
        </w:rPr>
        <w:t>Mobasher</w:t>
      </w:r>
      <w:proofErr w:type="spellEnd"/>
      <w:r w:rsidRPr="006B1FA7">
        <w:rPr>
          <w:sz w:val="14"/>
          <w:szCs w:val="14"/>
        </w:rPr>
        <w:t>')</w:t>
      </w:r>
    </w:p>
    <w:p w14:paraId="5E20ADB1" w14:textId="099C0C3C" w:rsidR="00216465" w:rsidRDefault="006B1FA7" w:rsidP="006B1FA7">
      <w:pPr>
        <w:pStyle w:val="Para"/>
        <w:numPr>
          <w:ilvl w:val="0"/>
          <w:numId w:val="16"/>
        </w:numPr>
        <w:rPr>
          <w:sz w:val="14"/>
          <w:szCs w:val="14"/>
        </w:rPr>
      </w:pPr>
      <w:r w:rsidRPr="006B1FA7">
        <w:rPr>
          <w:sz w:val="14"/>
          <w:szCs w:val="14"/>
        </w:rPr>
        <w:t>('Ying Liu', 'Li Zhang')</w:t>
      </w:r>
    </w:p>
    <w:p w14:paraId="09791D57" w14:textId="77777777" w:rsidR="0011161B" w:rsidRDefault="0011161B" w:rsidP="0011161B">
      <w:pPr>
        <w:pStyle w:val="Para"/>
        <w:ind w:left="720"/>
        <w:rPr>
          <w:sz w:val="14"/>
          <w:szCs w:val="14"/>
        </w:rPr>
      </w:pPr>
    </w:p>
    <w:p w14:paraId="7DBEC83A" w14:textId="124A3B87" w:rsidR="00DA0C9C" w:rsidRPr="00DA0C9C" w:rsidRDefault="00857029" w:rsidP="00216465">
      <w:pPr>
        <w:pStyle w:val="Para"/>
        <w:rPr>
          <w:szCs w:val="14"/>
        </w:rPr>
      </w:pPr>
      <w:r>
        <w:rPr>
          <w:szCs w:val="14"/>
        </w:rPr>
        <w:t xml:space="preserve">     </w:t>
      </w:r>
      <w:r w:rsidR="00DA0C9C">
        <w:rPr>
          <w:szCs w:val="14"/>
        </w:rPr>
        <w:t xml:space="preserve">The weights seem to have changed the edge betweenness rankings of the 2005 graph slightly, but many of the edges in the unweighted version seem to still be present. </w:t>
      </w:r>
      <w:proofErr w:type="gramStart"/>
      <w:r w:rsidR="00DA0C9C">
        <w:rPr>
          <w:szCs w:val="14"/>
        </w:rPr>
        <w:t>In particular, the</w:t>
      </w:r>
      <w:proofErr w:type="gramEnd"/>
      <w:r w:rsidR="00DA0C9C">
        <w:rPr>
          <w:szCs w:val="14"/>
        </w:rPr>
        <w:t xml:space="preserve"> edges that author Xin Li seem to persist through the weighted version.</w:t>
      </w:r>
    </w:p>
    <w:p w14:paraId="77DC96B9" w14:textId="77777777" w:rsidR="00DA0C9C" w:rsidRDefault="00DA0C9C" w:rsidP="00216465">
      <w:pPr>
        <w:pStyle w:val="Para"/>
        <w:rPr>
          <w:sz w:val="14"/>
          <w:szCs w:val="14"/>
        </w:rPr>
      </w:pPr>
    </w:p>
    <w:p w14:paraId="6EFA7DF7" w14:textId="7EF6F018" w:rsidR="00216465" w:rsidRDefault="00857029" w:rsidP="00216465">
      <w:pPr>
        <w:pStyle w:val="Para"/>
        <w:rPr>
          <w:szCs w:val="14"/>
        </w:rPr>
      </w:pPr>
      <w:r>
        <w:rPr>
          <w:szCs w:val="14"/>
        </w:rPr>
        <w:t xml:space="preserve">     </w:t>
      </w:r>
      <w:r w:rsidR="00216465">
        <w:rPr>
          <w:szCs w:val="14"/>
        </w:rPr>
        <w:t>The following are the results for DBLP2006:</w:t>
      </w:r>
    </w:p>
    <w:p w14:paraId="3681EF62" w14:textId="227C22D2" w:rsidR="00216465" w:rsidRDefault="00216465" w:rsidP="00216465">
      <w:pPr>
        <w:pStyle w:val="Para"/>
        <w:rPr>
          <w:szCs w:val="14"/>
        </w:rPr>
      </w:pPr>
    </w:p>
    <w:p w14:paraId="52EA46D1" w14:textId="663940B3" w:rsidR="00675292" w:rsidRPr="00675292" w:rsidRDefault="00675292" w:rsidP="004D27AC">
      <w:pPr>
        <w:pStyle w:val="Para"/>
        <w:numPr>
          <w:ilvl w:val="0"/>
          <w:numId w:val="20"/>
        </w:numPr>
        <w:rPr>
          <w:sz w:val="14"/>
          <w:szCs w:val="14"/>
        </w:rPr>
      </w:pPr>
      <w:r w:rsidRPr="00675292">
        <w:rPr>
          <w:sz w:val="14"/>
          <w:szCs w:val="14"/>
        </w:rPr>
        <w:t xml:space="preserve">('Alberto L. </w:t>
      </w:r>
      <w:proofErr w:type="spellStart"/>
      <w:r w:rsidRPr="00675292">
        <w:rPr>
          <w:sz w:val="14"/>
          <w:szCs w:val="14"/>
        </w:rPr>
        <w:t>Sangiovanni-Vincentelli</w:t>
      </w:r>
      <w:proofErr w:type="spellEnd"/>
      <w:r w:rsidRPr="00675292">
        <w:rPr>
          <w:sz w:val="14"/>
          <w:szCs w:val="14"/>
        </w:rPr>
        <w:t>', 'Xi Chen')</w:t>
      </w:r>
    </w:p>
    <w:p w14:paraId="00ABB412" w14:textId="3D73F269" w:rsidR="00675292" w:rsidRPr="00675292" w:rsidRDefault="00675292" w:rsidP="004D27AC">
      <w:pPr>
        <w:pStyle w:val="Para"/>
        <w:numPr>
          <w:ilvl w:val="0"/>
          <w:numId w:val="20"/>
        </w:numPr>
        <w:rPr>
          <w:sz w:val="14"/>
          <w:szCs w:val="14"/>
        </w:rPr>
      </w:pPr>
      <w:r w:rsidRPr="00675292">
        <w:rPr>
          <w:sz w:val="14"/>
          <w:szCs w:val="14"/>
        </w:rPr>
        <w:t>('Xin Li', 'Philip S. Yu')</w:t>
      </w:r>
    </w:p>
    <w:p w14:paraId="5627B87B" w14:textId="242788C1" w:rsidR="00675292" w:rsidRPr="00675292" w:rsidRDefault="00675292" w:rsidP="004D27AC">
      <w:pPr>
        <w:pStyle w:val="Para"/>
        <w:numPr>
          <w:ilvl w:val="0"/>
          <w:numId w:val="20"/>
        </w:numPr>
        <w:rPr>
          <w:sz w:val="14"/>
          <w:szCs w:val="14"/>
        </w:rPr>
      </w:pPr>
      <w:r w:rsidRPr="00675292">
        <w:rPr>
          <w:sz w:val="14"/>
          <w:szCs w:val="14"/>
        </w:rPr>
        <w:t xml:space="preserve">('Elisa </w:t>
      </w:r>
      <w:proofErr w:type="spellStart"/>
      <w:r w:rsidRPr="00675292">
        <w:rPr>
          <w:sz w:val="14"/>
          <w:szCs w:val="14"/>
        </w:rPr>
        <w:t>Bertino</w:t>
      </w:r>
      <w:proofErr w:type="spellEnd"/>
      <w:r w:rsidRPr="00675292">
        <w:rPr>
          <w:sz w:val="14"/>
          <w:szCs w:val="14"/>
        </w:rPr>
        <w:t>', 'Yu Zhang')</w:t>
      </w:r>
    </w:p>
    <w:p w14:paraId="4CDD2B63" w14:textId="1BB60917" w:rsidR="00675292" w:rsidRPr="00675292" w:rsidRDefault="00675292" w:rsidP="004D27AC">
      <w:pPr>
        <w:pStyle w:val="Para"/>
        <w:numPr>
          <w:ilvl w:val="0"/>
          <w:numId w:val="20"/>
        </w:numPr>
        <w:rPr>
          <w:sz w:val="14"/>
          <w:szCs w:val="14"/>
        </w:rPr>
      </w:pPr>
      <w:r w:rsidRPr="00675292">
        <w:rPr>
          <w:sz w:val="14"/>
          <w:szCs w:val="14"/>
        </w:rPr>
        <w:t>('Xin Li', 'Jian Li')</w:t>
      </w:r>
    </w:p>
    <w:p w14:paraId="5BD65F10" w14:textId="31877AF1" w:rsidR="00675292" w:rsidRPr="00675292" w:rsidRDefault="00675292" w:rsidP="004D27AC">
      <w:pPr>
        <w:pStyle w:val="Para"/>
        <w:numPr>
          <w:ilvl w:val="0"/>
          <w:numId w:val="20"/>
        </w:numPr>
        <w:rPr>
          <w:sz w:val="14"/>
          <w:szCs w:val="14"/>
        </w:rPr>
      </w:pPr>
      <w:r w:rsidRPr="00675292">
        <w:rPr>
          <w:sz w:val="14"/>
          <w:szCs w:val="14"/>
        </w:rPr>
        <w:t>('</w:t>
      </w:r>
      <w:proofErr w:type="spellStart"/>
      <w:r w:rsidRPr="00675292">
        <w:rPr>
          <w:sz w:val="14"/>
          <w:szCs w:val="14"/>
        </w:rPr>
        <w:t>Krishnendu</w:t>
      </w:r>
      <w:proofErr w:type="spellEnd"/>
      <w:r w:rsidRPr="00675292">
        <w:rPr>
          <w:sz w:val="14"/>
          <w:szCs w:val="14"/>
        </w:rPr>
        <w:t xml:space="preserve"> Chakrabarty', 'Ying Zhang')</w:t>
      </w:r>
    </w:p>
    <w:p w14:paraId="4A09CA72" w14:textId="3584433F" w:rsidR="00675292" w:rsidRPr="00675292" w:rsidRDefault="00675292" w:rsidP="004D27AC">
      <w:pPr>
        <w:pStyle w:val="Para"/>
        <w:numPr>
          <w:ilvl w:val="0"/>
          <w:numId w:val="20"/>
        </w:numPr>
        <w:rPr>
          <w:sz w:val="14"/>
          <w:szCs w:val="14"/>
        </w:rPr>
      </w:pPr>
      <w:r w:rsidRPr="00675292">
        <w:rPr>
          <w:sz w:val="14"/>
          <w:szCs w:val="14"/>
        </w:rPr>
        <w:t>('</w:t>
      </w:r>
      <w:proofErr w:type="spellStart"/>
      <w:r w:rsidRPr="00675292">
        <w:rPr>
          <w:sz w:val="14"/>
          <w:szCs w:val="14"/>
        </w:rPr>
        <w:t>Francky</w:t>
      </w:r>
      <w:proofErr w:type="spellEnd"/>
      <w:r w:rsidRPr="00675292">
        <w:rPr>
          <w:sz w:val="14"/>
          <w:szCs w:val="14"/>
        </w:rPr>
        <w:t xml:space="preserve"> </w:t>
      </w:r>
      <w:proofErr w:type="spellStart"/>
      <w:r w:rsidRPr="00675292">
        <w:rPr>
          <w:sz w:val="14"/>
          <w:szCs w:val="14"/>
        </w:rPr>
        <w:t>Catthoor</w:t>
      </w:r>
      <w:proofErr w:type="spellEnd"/>
      <w:r w:rsidRPr="00675292">
        <w:rPr>
          <w:sz w:val="14"/>
          <w:szCs w:val="14"/>
        </w:rPr>
        <w:t>', 'Hua Wang')</w:t>
      </w:r>
    </w:p>
    <w:p w14:paraId="74A844E3" w14:textId="2E149D9B" w:rsidR="00675292" w:rsidRPr="00675292" w:rsidRDefault="00675292" w:rsidP="004D27AC">
      <w:pPr>
        <w:pStyle w:val="Para"/>
        <w:numPr>
          <w:ilvl w:val="0"/>
          <w:numId w:val="20"/>
        </w:numPr>
        <w:rPr>
          <w:sz w:val="14"/>
          <w:szCs w:val="14"/>
        </w:rPr>
      </w:pPr>
      <w:r w:rsidRPr="00675292">
        <w:rPr>
          <w:sz w:val="14"/>
          <w:szCs w:val="14"/>
        </w:rPr>
        <w:t xml:space="preserve">('Qing Li', 'C. C. Jay </w:t>
      </w:r>
      <w:proofErr w:type="spellStart"/>
      <w:r w:rsidRPr="00675292">
        <w:rPr>
          <w:sz w:val="14"/>
          <w:szCs w:val="14"/>
        </w:rPr>
        <w:t>Kuo</w:t>
      </w:r>
      <w:proofErr w:type="spellEnd"/>
      <w:r w:rsidRPr="00675292">
        <w:rPr>
          <w:sz w:val="14"/>
          <w:szCs w:val="14"/>
        </w:rPr>
        <w:t>')</w:t>
      </w:r>
    </w:p>
    <w:p w14:paraId="7667B19F" w14:textId="67EF155A" w:rsidR="00675292" w:rsidRPr="00675292" w:rsidRDefault="00675292" w:rsidP="004D27AC">
      <w:pPr>
        <w:pStyle w:val="Para"/>
        <w:numPr>
          <w:ilvl w:val="0"/>
          <w:numId w:val="20"/>
        </w:numPr>
        <w:rPr>
          <w:sz w:val="14"/>
          <w:szCs w:val="14"/>
        </w:rPr>
      </w:pPr>
      <w:r w:rsidRPr="00675292">
        <w:rPr>
          <w:sz w:val="14"/>
          <w:szCs w:val="14"/>
        </w:rPr>
        <w:t>('Xin Li', 'Bin Li')</w:t>
      </w:r>
    </w:p>
    <w:p w14:paraId="03161607" w14:textId="5A1319ED" w:rsidR="00675292" w:rsidRPr="00675292" w:rsidRDefault="00675292" w:rsidP="004D27AC">
      <w:pPr>
        <w:pStyle w:val="Para"/>
        <w:numPr>
          <w:ilvl w:val="0"/>
          <w:numId w:val="20"/>
        </w:numPr>
        <w:rPr>
          <w:sz w:val="14"/>
          <w:szCs w:val="14"/>
        </w:rPr>
      </w:pPr>
      <w:r w:rsidRPr="00675292">
        <w:rPr>
          <w:sz w:val="14"/>
          <w:szCs w:val="14"/>
        </w:rPr>
        <w:t>('Xuan Zhou', 'Qing Li')</w:t>
      </w:r>
    </w:p>
    <w:p w14:paraId="0157C85D" w14:textId="29D67915" w:rsidR="00675292" w:rsidRPr="00675292" w:rsidRDefault="00675292" w:rsidP="004D27AC">
      <w:pPr>
        <w:pStyle w:val="Para"/>
        <w:numPr>
          <w:ilvl w:val="0"/>
          <w:numId w:val="20"/>
        </w:numPr>
        <w:rPr>
          <w:sz w:val="14"/>
          <w:szCs w:val="14"/>
        </w:rPr>
      </w:pPr>
      <w:r w:rsidRPr="00675292">
        <w:rPr>
          <w:sz w:val="14"/>
          <w:szCs w:val="14"/>
        </w:rPr>
        <w:t>('Wei Zhang', 'Qing Li')</w:t>
      </w:r>
    </w:p>
    <w:p w14:paraId="1FAE45A5" w14:textId="23EFE842" w:rsidR="00675292" w:rsidRPr="00675292" w:rsidRDefault="00675292" w:rsidP="004D27AC">
      <w:pPr>
        <w:pStyle w:val="Para"/>
        <w:numPr>
          <w:ilvl w:val="0"/>
          <w:numId w:val="20"/>
        </w:numPr>
        <w:rPr>
          <w:sz w:val="14"/>
          <w:szCs w:val="14"/>
        </w:rPr>
      </w:pPr>
      <w:r w:rsidRPr="00675292">
        <w:rPr>
          <w:sz w:val="14"/>
          <w:szCs w:val="14"/>
        </w:rPr>
        <w:t>('</w:t>
      </w:r>
      <w:proofErr w:type="spellStart"/>
      <w:r w:rsidRPr="00675292">
        <w:rPr>
          <w:sz w:val="14"/>
          <w:szCs w:val="14"/>
        </w:rPr>
        <w:t>Shian-Shyong</w:t>
      </w:r>
      <w:proofErr w:type="spellEnd"/>
      <w:r w:rsidRPr="00675292">
        <w:rPr>
          <w:sz w:val="14"/>
          <w:szCs w:val="14"/>
        </w:rPr>
        <w:t xml:space="preserve"> Tseng', 'Wei Wang')</w:t>
      </w:r>
    </w:p>
    <w:p w14:paraId="7BB29BB4" w14:textId="45ADE658" w:rsidR="00675292" w:rsidRPr="00675292" w:rsidRDefault="00675292" w:rsidP="004D27AC">
      <w:pPr>
        <w:pStyle w:val="Para"/>
        <w:numPr>
          <w:ilvl w:val="0"/>
          <w:numId w:val="20"/>
        </w:numPr>
        <w:rPr>
          <w:sz w:val="14"/>
          <w:szCs w:val="14"/>
        </w:rPr>
      </w:pPr>
      <w:r w:rsidRPr="00675292">
        <w:rPr>
          <w:sz w:val="14"/>
          <w:szCs w:val="14"/>
        </w:rPr>
        <w:t xml:space="preserve">('Lin Chen', 'Gudrun </w:t>
      </w:r>
      <w:proofErr w:type="spellStart"/>
      <w:r w:rsidRPr="00675292">
        <w:rPr>
          <w:sz w:val="14"/>
          <w:szCs w:val="14"/>
        </w:rPr>
        <w:t>Wagenknecht</w:t>
      </w:r>
      <w:proofErr w:type="spellEnd"/>
      <w:r w:rsidRPr="00675292">
        <w:rPr>
          <w:sz w:val="14"/>
          <w:szCs w:val="14"/>
        </w:rPr>
        <w:t>')</w:t>
      </w:r>
    </w:p>
    <w:p w14:paraId="0E0C5479" w14:textId="3B6AAAEA" w:rsidR="00675292" w:rsidRPr="00675292" w:rsidRDefault="00675292" w:rsidP="004D27AC">
      <w:pPr>
        <w:pStyle w:val="Para"/>
        <w:numPr>
          <w:ilvl w:val="0"/>
          <w:numId w:val="20"/>
        </w:numPr>
        <w:rPr>
          <w:sz w:val="14"/>
          <w:szCs w:val="14"/>
        </w:rPr>
      </w:pPr>
      <w:r w:rsidRPr="00675292">
        <w:rPr>
          <w:sz w:val="14"/>
          <w:szCs w:val="14"/>
        </w:rPr>
        <w:t xml:space="preserve">('Stephanie </w:t>
      </w:r>
      <w:proofErr w:type="spellStart"/>
      <w:r w:rsidRPr="00675292">
        <w:rPr>
          <w:sz w:val="14"/>
          <w:szCs w:val="14"/>
        </w:rPr>
        <w:t>Seneff</w:t>
      </w:r>
      <w:proofErr w:type="spellEnd"/>
      <w:r w:rsidRPr="00675292">
        <w:rPr>
          <w:sz w:val="14"/>
          <w:szCs w:val="14"/>
        </w:rPr>
        <w:t>', 'Chao Wang')</w:t>
      </w:r>
    </w:p>
    <w:p w14:paraId="0A115C6F" w14:textId="062BB0E6" w:rsidR="00675292" w:rsidRPr="00675292" w:rsidRDefault="00675292" w:rsidP="004D27AC">
      <w:pPr>
        <w:pStyle w:val="Para"/>
        <w:numPr>
          <w:ilvl w:val="0"/>
          <w:numId w:val="20"/>
        </w:numPr>
        <w:rPr>
          <w:sz w:val="14"/>
          <w:szCs w:val="14"/>
        </w:rPr>
      </w:pPr>
      <w:r w:rsidRPr="00675292">
        <w:rPr>
          <w:sz w:val="14"/>
          <w:szCs w:val="14"/>
        </w:rPr>
        <w:t xml:space="preserve">('Wei Liu', 'Andrzej </w:t>
      </w:r>
      <w:proofErr w:type="spellStart"/>
      <w:r w:rsidRPr="00675292">
        <w:rPr>
          <w:sz w:val="14"/>
          <w:szCs w:val="14"/>
        </w:rPr>
        <w:t>Cichocki</w:t>
      </w:r>
      <w:proofErr w:type="spellEnd"/>
      <w:r w:rsidRPr="00675292">
        <w:rPr>
          <w:sz w:val="14"/>
          <w:szCs w:val="14"/>
        </w:rPr>
        <w:t>')</w:t>
      </w:r>
    </w:p>
    <w:p w14:paraId="5713C3D2" w14:textId="552E0B85" w:rsidR="00675292" w:rsidRPr="00675292" w:rsidRDefault="00675292" w:rsidP="004D27AC">
      <w:pPr>
        <w:pStyle w:val="Para"/>
        <w:numPr>
          <w:ilvl w:val="0"/>
          <w:numId w:val="20"/>
        </w:numPr>
        <w:rPr>
          <w:sz w:val="14"/>
          <w:szCs w:val="14"/>
        </w:rPr>
      </w:pPr>
      <w:r w:rsidRPr="00675292">
        <w:rPr>
          <w:sz w:val="14"/>
          <w:szCs w:val="14"/>
        </w:rPr>
        <w:t>('Jun Liu', '</w:t>
      </w:r>
      <w:proofErr w:type="spellStart"/>
      <w:r w:rsidRPr="00675292">
        <w:rPr>
          <w:sz w:val="14"/>
          <w:szCs w:val="14"/>
        </w:rPr>
        <w:t>Jin</w:t>
      </w:r>
      <w:proofErr w:type="spellEnd"/>
      <w:r w:rsidRPr="00675292">
        <w:rPr>
          <w:sz w:val="14"/>
          <w:szCs w:val="14"/>
        </w:rPr>
        <w:t xml:space="preserve"> Wang')</w:t>
      </w:r>
    </w:p>
    <w:p w14:paraId="2C4C43A7" w14:textId="627CCE59" w:rsidR="00675292" w:rsidRPr="00675292" w:rsidRDefault="00675292" w:rsidP="004D27AC">
      <w:pPr>
        <w:pStyle w:val="Para"/>
        <w:numPr>
          <w:ilvl w:val="0"/>
          <w:numId w:val="20"/>
        </w:numPr>
        <w:rPr>
          <w:sz w:val="14"/>
          <w:szCs w:val="14"/>
        </w:rPr>
      </w:pPr>
      <w:r w:rsidRPr="00675292">
        <w:rPr>
          <w:sz w:val="14"/>
          <w:szCs w:val="14"/>
        </w:rPr>
        <w:t xml:space="preserve">('Kai Yang', 'Pawan K. </w:t>
      </w:r>
      <w:proofErr w:type="spellStart"/>
      <w:r w:rsidRPr="00675292">
        <w:rPr>
          <w:sz w:val="14"/>
          <w:szCs w:val="14"/>
        </w:rPr>
        <w:t>Bhartia</w:t>
      </w:r>
      <w:proofErr w:type="spellEnd"/>
      <w:r w:rsidRPr="00675292">
        <w:rPr>
          <w:sz w:val="14"/>
          <w:szCs w:val="14"/>
        </w:rPr>
        <w:t>')</w:t>
      </w:r>
    </w:p>
    <w:p w14:paraId="04CC3AE2" w14:textId="69050EC9" w:rsidR="00675292" w:rsidRPr="00675292" w:rsidRDefault="00675292" w:rsidP="004D27AC">
      <w:pPr>
        <w:pStyle w:val="Para"/>
        <w:numPr>
          <w:ilvl w:val="0"/>
          <w:numId w:val="20"/>
        </w:numPr>
        <w:rPr>
          <w:sz w:val="14"/>
          <w:szCs w:val="14"/>
        </w:rPr>
      </w:pPr>
      <w:r w:rsidRPr="00675292">
        <w:rPr>
          <w:sz w:val="14"/>
          <w:szCs w:val="14"/>
        </w:rPr>
        <w:lastRenderedPageBreak/>
        <w:t>('Wen Gao', 'Josef Kittler')</w:t>
      </w:r>
    </w:p>
    <w:p w14:paraId="29FBA215" w14:textId="021528CA" w:rsidR="00675292" w:rsidRPr="00675292" w:rsidRDefault="00675292" w:rsidP="004D27AC">
      <w:pPr>
        <w:pStyle w:val="Para"/>
        <w:numPr>
          <w:ilvl w:val="0"/>
          <w:numId w:val="20"/>
        </w:numPr>
        <w:rPr>
          <w:sz w:val="14"/>
          <w:szCs w:val="14"/>
        </w:rPr>
      </w:pPr>
      <w:r w:rsidRPr="00675292">
        <w:rPr>
          <w:sz w:val="14"/>
          <w:szCs w:val="14"/>
        </w:rPr>
        <w:t>('Ron Sun', 'Xi Zhang')</w:t>
      </w:r>
    </w:p>
    <w:p w14:paraId="3585B906" w14:textId="00CA72DA" w:rsidR="00675292" w:rsidRPr="00675292" w:rsidRDefault="00675292" w:rsidP="004D27AC">
      <w:pPr>
        <w:pStyle w:val="Para"/>
        <w:numPr>
          <w:ilvl w:val="0"/>
          <w:numId w:val="20"/>
        </w:numPr>
        <w:rPr>
          <w:sz w:val="14"/>
          <w:szCs w:val="14"/>
        </w:rPr>
      </w:pPr>
      <w:r w:rsidRPr="00675292">
        <w:rPr>
          <w:sz w:val="14"/>
          <w:szCs w:val="14"/>
        </w:rPr>
        <w:t xml:space="preserve">('Hai </w:t>
      </w:r>
      <w:proofErr w:type="spellStart"/>
      <w:r w:rsidRPr="00675292">
        <w:rPr>
          <w:sz w:val="14"/>
          <w:szCs w:val="14"/>
        </w:rPr>
        <w:t>Jin</w:t>
      </w:r>
      <w:proofErr w:type="spellEnd"/>
      <w:r w:rsidRPr="00675292">
        <w:rPr>
          <w:sz w:val="14"/>
          <w:szCs w:val="14"/>
        </w:rPr>
        <w:t>', 'Hao Chen')</w:t>
      </w:r>
    </w:p>
    <w:p w14:paraId="43C4E9BB" w14:textId="71A4C1C7" w:rsidR="006C6183" w:rsidRDefault="00675292" w:rsidP="004D27AC">
      <w:pPr>
        <w:pStyle w:val="Para"/>
        <w:numPr>
          <w:ilvl w:val="0"/>
          <w:numId w:val="20"/>
        </w:numPr>
        <w:rPr>
          <w:sz w:val="14"/>
          <w:szCs w:val="14"/>
        </w:rPr>
      </w:pPr>
      <w:r w:rsidRPr="00675292">
        <w:rPr>
          <w:sz w:val="14"/>
          <w:szCs w:val="14"/>
        </w:rPr>
        <w:t xml:space="preserve">('Yan Li', 'Takeo </w:t>
      </w:r>
      <w:proofErr w:type="spellStart"/>
      <w:r w:rsidRPr="00675292">
        <w:rPr>
          <w:sz w:val="14"/>
          <w:szCs w:val="14"/>
        </w:rPr>
        <w:t>Kanade</w:t>
      </w:r>
      <w:proofErr w:type="spellEnd"/>
      <w:r w:rsidRPr="00675292">
        <w:rPr>
          <w:sz w:val="14"/>
          <w:szCs w:val="14"/>
        </w:rPr>
        <w:t>')</w:t>
      </w:r>
    </w:p>
    <w:p w14:paraId="3D849326" w14:textId="77777777" w:rsidR="00675292" w:rsidRDefault="00675292" w:rsidP="00675292">
      <w:pPr>
        <w:pStyle w:val="Para"/>
        <w:rPr>
          <w:sz w:val="14"/>
          <w:szCs w:val="14"/>
        </w:rPr>
      </w:pPr>
    </w:p>
    <w:p w14:paraId="1300A2D7" w14:textId="419D7C88" w:rsidR="00216465" w:rsidRPr="00216465" w:rsidRDefault="00857029" w:rsidP="00216465">
      <w:pPr>
        <w:pStyle w:val="Para"/>
        <w:rPr>
          <w:szCs w:val="14"/>
        </w:rPr>
      </w:pPr>
      <w:r>
        <w:rPr>
          <w:szCs w:val="14"/>
        </w:rPr>
        <w:t xml:space="preserve">     </w:t>
      </w:r>
      <w:r w:rsidR="006C6183">
        <w:rPr>
          <w:szCs w:val="14"/>
        </w:rPr>
        <w:t>The 2006 version of the graph shows similar results to the 2005 version, with Xin Li still having a major presence in the list of edges. However, there are many new authors that appear in this list that were not in the 2005 or weighted 2005 versions.</w:t>
      </w:r>
    </w:p>
    <w:p w14:paraId="748B03D8" w14:textId="564CFFF8" w:rsidR="00126938" w:rsidRPr="00A62B50" w:rsidRDefault="00126938" w:rsidP="00126938">
      <w:pPr>
        <w:pStyle w:val="AppendixH1"/>
        <w:rPr>
          <w:lang w:eastAsia="it-IT"/>
          <w14:ligatures w14:val="standard"/>
        </w:rPr>
      </w:pPr>
      <w:r>
        <w:rPr>
          <w:lang w:eastAsia="it-IT"/>
          <w14:ligatures w14:val="standard"/>
        </w:rPr>
        <w:t>4</w:t>
      </w:r>
      <w:r w:rsidRPr="00A62B50">
        <w:rPr>
          <w:szCs w:val="22"/>
          <w14:ligatures w14:val="standard"/>
        </w:rPr>
        <w:t> </w:t>
      </w:r>
      <w:r>
        <w:rPr>
          <w:lang w:eastAsia="it-IT"/>
          <w14:ligatures w14:val="standard"/>
        </w:rPr>
        <w:t>LINK PREDICTION</w:t>
      </w:r>
    </w:p>
    <w:p w14:paraId="44E98BF8" w14:textId="698A9331" w:rsidR="00126938" w:rsidRPr="00BC7219" w:rsidRDefault="00126938" w:rsidP="00126938">
      <w:pPr>
        <w:pStyle w:val="Head2"/>
        <w:rPr>
          <w14:ligatures w14:val="standard"/>
        </w:rPr>
      </w:pPr>
      <w:r>
        <w:rPr>
          <w14:ligatures w14:val="standard"/>
        </w:rPr>
        <w:t>4.1</w:t>
      </w:r>
      <w:r w:rsidRPr="00BC7219">
        <w:rPr>
          <w:szCs w:val="22"/>
          <w14:ligatures w14:val="standard"/>
        </w:rPr>
        <w:t> </w:t>
      </w:r>
      <w:r>
        <w:rPr>
          <w:szCs w:val="22"/>
          <w14:ligatures w14:val="standard"/>
        </w:rPr>
        <w:t>Graph Preparation</w:t>
      </w:r>
      <w:r w:rsidR="004C7A4B">
        <w:rPr>
          <w:szCs w:val="22"/>
          <w14:ligatures w14:val="standard"/>
        </w:rPr>
        <w:t>s</w:t>
      </w:r>
    </w:p>
    <w:p w14:paraId="11A2EB5C" w14:textId="4C0D02AA" w:rsidR="006D7151" w:rsidRDefault="006D7151" w:rsidP="00503991">
      <w:pPr>
        <w:pStyle w:val="Para"/>
      </w:pPr>
      <w:r>
        <w:t xml:space="preserve">For the link prediction problem, the graphs GCC_DBLP2005 and GCC_DBLP2006 were to be used. However, these graphs needed to be modified to only include the nodes that had degree greater than or equal to three. This was completed by simply iterating through the graphs and storing in a list the nodes that had degree greater than or equal to three (using </w:t>
      </w:r>
      <w:proofErr w:type="spellStart"/>
      <w:r>
        <w:t>NetworkX’s</w:t>
      </w:r>
      <w:proofErr w:type="spellEnd"/>
      <w:r>
        <w:t xml:space="preserve"> </w:t>
      </w:r>
      <w:proofErr w:type="spellStart"/>
      <w:proofErr w:type="gramStart"/>
      <w:r>
        <w:t>G.degree</w:t>
      </w:r>
      <w:proofErr w:type="spellEnd"/>
      <w:proofErr w:type="gramEnd"/>
      <w:r>
        <w:t xml:space="preserve">() function), and then returning the subgraph constructed only using those nodes (using </w:t>
      </w:r>
      <w:proofErr w:type="spellStart"/>
      <w:r>
        <w:t>NetworkX’s</w:t>
      </w:r>
      <w:proofErr w:type="spellEnd"/>
      <w:r>
        <w:t xml:space="preserve"> </w:t>
      </w:r>
      <w:proofErr w:type="spellStart"/>
      <w:r>
        <w:t>G.subgraph</w:t>
      </w:r>
      <w:proofErr w:type="spellEnd"/>
      <w:r>
        <w:t xml:space="preserve">(nodes) function). These graphs were called DBLP2005-CORE and DBLP2006-CORE. </w:t>
      </w:r>
    </w:p>
    <w:p w14:paraId="4282B42E" w14:textId="3F49611B" w:rsidR="00312BE4" w:rsidRDefault="00857029" w:rsidP="00503991">
      <w:pPr>
        <w:pStyle w:val="Para"/>
      </w:pPr>
      <w:r>
        <w:t xml:space="preserve">     </w:t>
      </w:r>
      <w:r w:rsidR="00D85F96">
        <w:t xml:space="preserve">From the DBLP2005-CORE graph a friends-of-friends list needed to be constructed which would contain all the pairs of nodes that were exactly two hops away from each other. This required more than simply having a triple nested loop for each node in the graph. For example, in Figure 1 node 2 is exactly two hops away from node 3, but node 2 is not exactly two hops away from node 0 even though there is a path of length two from </w:t>
      </w:r>
      <w:r w:rsidR="00312BE4">
        <w:t xml:space="preserve">node 0 to node 2. </w:t>
      </w:r>
      <w:proofErr w:type="gramStart"/>
      <w:r w:rsidR="00312BE4">
        <w:t>In order to</w:t>
      </w:r>
      <w:proofErr w:type="gramEnd"/>
      <w:r w:rsidR="00312BE4">
        <w:t xml:space="preserve"> get around this, the </w:t>
      </w:r>
      <w:proofErr w:type="spellStart"/>
      <w:r w:rsidR="00312BE4">
        <w:t>findFoF</w:t>
      </w:r>
      <w:proofErr w:type="spellEnd"/>
      <w:r w:rsidR="00312BE4">
        <w:t xml:space="preserve">(G) function was created. This function iterated over every node u in the DBLP2005-CORE graph. For every node u it would find all the neighbors v of u (using </w:t>
      </w:r>
      <w:proofErr w:type="spellStart"/>
      <w:r w:rsidR="00312BE4">
        <w:t>NetworkX’s</w:t>
      </w:r>
      <w:proofErr w:type="spellEnd"/>
      <w:r w:rsidR="00312BE4">
        <w:t xml:space="preserve"> </w:t>
      </w:r>
      <w:proofErr w:type="spellStart"/>
      <w:proofErr w:type="gramStart"/>
      <w:r w:rsidR="00312BE4">
        <w:t>G.n</w:t>
      </w:r>
      <w:bookmarkStart w:id="0" w:name="_GoBack"/>
      <w:bookmarkEnd w:id="0"/>
      <w:r w:rsidR="00312BE4">
        <w:t>eighbors</w:t>
      </w:r>
      <w:proofErr w:type="spellEnd"/>
      <w:proofErr w:type="gramEnd"/>
      <w:r w:rsidR="00312BE4">
        <w:t xml:space="preserve">(u) function). Finally, all the neighbors of v which were named w were found. In order to avoid including nodes that were not exactly two hops away as explained previously with the help of Figure 1, there is a check that </w:t>
      </w:r>
      <w:proofErr w:type="gramStart"/>
      <w:r w:rsidR="00312BE4">
        <w:t>w !</w:t>
      </w:r>
      <w:proofErr w:type="gramEnd"/>
      <w:r w:rsidR="00312BE4">
        <w:t>= u, w != v and w is not in the set of neighbor nodes of u. If the w node passes all these checks, the pair (u, w) is added to the friends-of-friends list. This friends-of-friends list was the list of candidate edges for the prediction problem.</w:t>
      </w:r>
      <w:r w:rsidR="00297F36">
        <w:t xml:space="preserve"> The total size of this list was 987,973 edges.</w:t>
      </w:r>
    </w:p>
    <w:p w14:paraId="0777E4FA" w14:textId="4212775B" w:rsidR="00312BE4" w:rsidRDefault="00857029" w:rsidP="00503991">
      <w:pPr>
        <w:pStyle w:val="Para"/>
      </w:pPr>
      <w:r>
        <w:t xml:space="preserve">     </w:t>
      </w:r>
      <w:r w:rsidR="00312BE4">
        <w:t xml:space="preserve">Next the set of target edges T that would be ideally predicted by the algorithms needed to be constructed. This was the set of edges that were in the DBLP2006-CORE graph but were not in the DBLP2005-CORE graph. This was accomplished by simply iterating through the DBLP2005-CORE edges </w:t>
      </w:r>
      <w:r w:rsidR="00F52E3D">
        <w:t>and checking if they were present in the DBLP2006-CORE graph. If they weren’t, they were added to the list.</w:t>
      </w:r>
      <w:r w:rsidR="00297F36">
        <w:t xml:space="preserve"> The size of the T list was </w:t>
      </w:r>
      <w:r w:rsidR="00297F36" w:rsidRPr="00297F36">
        <w:t>252</w:t>
      </w:r>
      <w:r w:rsidR="00297F36">
        <w:t>,</w:t>
      </w:r>
      <w:r w:rsidR="00297F36" w:rsidRPr="00297F36">
        <w:t>968</w:t>
      </w:r>
      <w:r w:rsidR="00297F36">
        <w:t xml:space="preserve"> edges.</w:t>
      </w:r>
    </w:p>
    <w:p w14:paraId="0B5FBEE3" w14:textId="3F2170DD" w:rsidR="00D85F96" w:rsidRDefault="00857029" w:rsidP="00503991">
      <w:pPr>
        <w:pStyle w:val="Para"/>
      </w:pPr>
      <w:r>
        <w:t xml:space="preserve">     </w:t>
      </w:r>
      <w:r w:rsidR="00F52E3D">
        <w:t xml:space="preserve">For </w:t>
      </w:r>
      <w:r w:rsidR="004C7A4B">
        <w:t>all</w:t>
      </w:r>
      <w:r w:rsidR="00F52E3D">
        <w:t xml:space="preserve"> the following link prediction methods (excluding the random predictor), the score for each candidate (friends-of-friends) edge was calculated by iterating through the list of candidate edges and calculating the scores</w:t>
      </w:r>
      <w:r w:rsidR="004C7A4B">
        <w:t xml:space="preserve"> for those edges</w:t>
      </w:r>
      <w:r w:rsidR="00F52E3D">
        <w:t xml:space="preserve"> using the DBLP2005-CORE graph.</w:t>
      </w:r>
    </w:p>
    <w:p w14:paraId="4A4132A9" w14:textId="36A7EA74" w:rsidR="00D85F96" w:rsidRDefault="00D85F96" w:rsidP="00503991">
      <w:pPr>
        <w:pStyle w:val="Para"/>
      </w:pPr>
      <w:r>
        <w:rPr>
          <w:noProof/>
        </w:rPr>
        <w:drawing>
          <wp:inline distT="0" distB="0" distL="0" distR="0" wp14:anchorId="62DA30CA" wp14:editId="59BCD4AC">
            <wp:extent cx="30480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2428875"/>
                    </a:xfrm>
                    <a:prstGeom prst="rect">
                      <a:avLst/>
                    </a:prstGeom>
                  </pic:spPr>
                </pic:pic>
              </a:graphicData>
            </a:graphic>
          </wp:inline>
        </w:drawing>
      </w:r>
    </w:p>
    <w:p w14:paraId="1558A82C" w14:textId="7A0C6E65" w:rsidR="00534B6E" w:rsidRDefault="00D85F96" w:rsidP="00503991">
      <w:pPr>
        <w:pStyle w:val="Para"/>
        <w:rPr>
          <w:b/>
        </w:rPr>
      </w:pPr>
      <w:r>
        <w:rPr>
          <w:b/>
        </w:rPr>
        <w:t>Figure 1. Example graph to illustrate the friends-of-friends method.</w:t>
      </w:r>
    </w:p>
    <w:p w14:paraId="35175B3B" w14:textId="14257DB0" w:rsidR="00534B6E" w:rsidRPr="00BC7219" w:rsidRDefault="00534B6E" w:rsidP="00534B6E">
      <w:pPr>
        <w:pStyle w:val="Head2"/>
        <w:rPr>
          <w14:ligatures w14:val="standard"/>
        </w:rPr>
      </w:pPr>
      <w:r>
        <w:rPr>
          <w14:ligatures w14:val="standard"/>
        </w:rPr>
        <w:t>4.2</w:t>
      </w:r>
      <w:r w:rsidRPr="00BC7219">
        <w:rPr>
          <w:szCs w:val="22"/>
          <w14:ligatures w14:val="standard"/>
        </w:rPr>
        <w:t> </w:t>
      </w:r>
      <w:r>
        <w:rPr>
          <w:szCs w:val="22"/>
          <w14:ligatures w14:val="standard"/>
        </w:rPr>
        <w:t>Results</w:t>
      </w:r>
    </w:p>
    <w:p w14:paraId="00D6F2A1" w14:textId="4AC7C6A8" w:rsidR="00561794" w:rsidRPr="005F30F1" w:rsidRDefault="00534B6E" w:rsidP="00534B6E">
      <w:pPr>
        <w:pStyle w:val="Para"/>
      </w:pPr>
      <w:r>
        <w:t xml:space="preserve">For each of the prediction methods, the precision was calculated at k=10, 20, 50, 100, and 252,968 (|T|). The top k edges were chosen based on their score for one of the </w:t>
      </w:r>
      <w:proofErr w:type="gramStart"/>
      <w:r>
        <w:t>particular link</w:t>
      </w:r>
      <w:proofErr w:type="gramEnd"/>
      <w:r>
        <w:t xml:space="preserve"> prediction methods and then a check occurred to see how many of those k edges were in the target set of edges T. The amount of edges that matched were the true positives. This amount was then divided by k (</w:t>
      </w:r>
      <w:r w:rsidR="00906FD3">
        <w:t>true positives and false positives) to give the precision at k.</w:t>
      </w:r>
    </w:p>
    <w:p w14:paraId="7CB64DF4" w14:textId="309F0D38" w:rsidR="00297F36" w:rsidRPr="00BC7219" w:rsidRDefault="00297F36" w:rsidP="00297F36">
      <w:pPr>
        <w:pStyle w:val="Head2"/>
        <w:rPr>
          <w14:ligatures w14:val="standard"/>
        </w:rPr>
      </w:pPr>
      <w:bookmarkStart w:id="1" w:name="_Hlk510723995"/>
      <w:r>
        <w:rPr>
          <w14:ligatures w14:val="standard"/>
        </w:rPr>
        <w:t>4.2.1</w:t>
      </w:r>
      <w:r w:rsidRPr="00BC7219">
        <w:rPr>
          <w:szCs w:val="22"/>
          <w14:ligatures w14:val="standard"/>
        </w:rPr>
        <w:t> </w:t>
      </w:r>
      <w:r>
        <w:rPr>
          <w:szCs w:val="22"/>
          <w14:ligatures w14:val="standard"/>
        </w:rPr>
        <w:t>Random Predictor</w:t>
      </w:r>
    </w:p>
    <w:p w14:paraId="3035A3CE" w14:textId="099AE7DB" w:rsidR="00906FD3" w:rsidRDefault="00D95489" w:rsidP="00D95489">
      <w:pPr>
        <w:pStyle w:val="Para"/>
      </w:pPr>
      <w:r>
        <w:t xml:space="preserve">The random predictor is </w:t>
      </w:r>
      <w:r w:rsidR="00297F36">
        <w:t xml:space="preserve">a simple function in the Python script where </w:t>
      </w:r>
      <w:bookmarkEnd w:id="1"/>
      <w:r w:rsidR="00297F36">
        <w:t>edges are chosen at random from the candidate list of edges. The edges selected were then checked against the target edge list T to see if it was present in the edges that would ideally be predicted.</w:t>
      </w:r>
      <w:r w:rsidR="000C5675">
        <w:t xml:space="preserve"> </w:t>
      </w:r>
      <w:r w:rsidR="00906FD3">
        <w:t>Unfortunately for the runs of the program the precision was very low:</w:t>
      </w:r>
    </w:p>
    <w:p w14:paraId="30893116" w14:textId="22B7EB67" w:rsidR="00906FD3" w:rsidRDefault="00906FD3" w:rsidP="00B57CDE">
      <w:pPr>
        <w:pStyle w:val="Para"/>
        <w:numPr>
          <w:ilvl w:val="0"/>
          <w:numId w:val="13"/>
        </w:numPr>
      </w:pPr>
      <w:r>
        <w:t>P@10 = 0.0</w:t>
      </w:r>
    </w:p>
    <w:p w14:paraId="1A2CE798" w14:textId="2E91996E" w:rsidR="00906FD3" w:rsidRDefault="00906FD3" w:rsidP="00B57CDE">
      <w:pPr>
        <w:pStyle w:val="Para"/>
        <w:numPr>
          <w:ilvl w:val="0"/>
          <w:numId w:val="13"/>
        </w:numPr>
      </w:pPr>
      <w:r>
        <w:t>P@20 = 0.0</w:t>
      </w:r>
    </w:p>
    <w:p w14:paraId="47BD7A73" w14:textId="6BFEF1DD" w:rsidR="00906FD3" w:rsidRDefault="00906FD3" w:rsidP="00B57CDE">
      <w:pPr>
        <w:pStyle w:val="Para"/>
        <w:numPr>
          <w:ilvl w:val="0"/>
          <w:numId w:val="13"/>
        </w:numPr>
      </w:pPr>
      <w:r>
        <w:t>P@50 = 0.0</w:t>
      </w:r>
    </w:p>
    <w:p w14:paraId="4B0F6B83" w14:textId="37F5CE7A" w:rsidR="00906FD3" w:rsidRDefault="00906FD3" w:rsidP="00B57CDE">
      <w:pPr>
        <w:pStyle w:val="Para"/>
        <w:numPr>
          <w:ilvl w:val="0"/>
          <w:numId w:val="13"/>
        </w:numPr>
      </w:pPr>
      <w:r>
        <w:t>P@100 = 0.0</w:t>
      </w:r>
    </w:p>
    <w:p w14:paraId="5448A611" w14:textId="4C74773C" w:rsidR="00297F36" w:rsidRPr="00906FD3" w:rsidRDefault="00906FD3" w:rsidP="00B57CDE">
      <w:pPr>
        <w:pStyle w:val="Para"/>
        <w:numPr>
          <w:ilvl w:val="0"/>
          <w:numId w:val="13"/>
        </w:numPr>
      </w:pPr>
      <w:r>
        <w:t>P@252968 = 0.0</w:t>
      </w:r>
    </w:p>
    <w:p w14:paraId="0EDC5973" w14:textId="3C8CDE01" w:rsidR="00906FD3" w:rsidRPr="00BC7219" w:rsidRDefault="00906FD3" w:rsidP="00906FD3">
      <w:pPr>
        <w:pStyle w:val="Head2"/>
        <w:rPr>
          <w14:ligatures w14:val="standard"/>
        </w:rPr>
      </w:pPr>
      <w:r>
        <w:rPr>
          <w14:ligatures w14:val="standard"/>
        </w:rPr>
        <w:t>4.2.2</w:t>
      </w:r>
      <w:r w:rsidRPr="00BC7219">
        <w:rPr>
          <w:szCs w:val="22"/>
          <w14:ligatures w14:val="standard"/>
        </w:rPr>
        <w:t> </w:t>
      </w:r>
      <w:r>
        <w:rPr>
          <w:szCs w:val="22"/>
          <w14:ligatures w14:val="standard"/>
        </w:rPr>
        <w:t xml:space="preserve">Common Neighbors </w:t>
      </w:r>
    </w:p>
    <w:p w14:paraId="7B16CDBC" w14:textId="56863C13" w:rsidR="00C40B1A" w:rsidRDefault="00906FD3" w:rsidP="00503991">
      <w:pPr>
        <w:pStyle w:val="Para"/>
      </w:pPr>
      <w:r>
        <w:t xml:space="preserve">The common neighbors was calculated using </w:t>
      </w:r>
      <w:proofErr w:type="spellStart"/>
      <w:r>
        <w:t>NetworkX’s</w:t>
      </w:r>
      <w:proofErr w:type="spellEnd"/>
      <w:r>
        <w:t xml:space="preserve"> </w:t>
      </w:r>
      <w:proofErr w:type="spellStart"/>
      <w:r>
        <w:t>common_</w:t>
      </w:r>
      <w:proofErr w:type="gramStart"/>
      <w:r>
        <w:t>neighbors</w:t>
      </w:r>
      <w:proofErr w:type="spellEnd"/>
      <w:r>
        <w:t>(</w:t>
      </w:r>
      <w:proofErr w:type="gramEnd"/>
      <w:r>
        <w:t xml:space="preserve">G, e) function where G was the DBLP2005-CORE graph and </w:t>
      </w:r>
      <w:r w:rsidR="00561794">
        <w:t>e</w:t>
      </w:r>
      <w:r>
        <w:t xml:space="preserve"> was each candidate edge. The results were of course better than the random predictor, but still lower than expected:</w:t>
      </w:r>
    </w:p>
    <w:p w14:paraId="7FEE8EE6" w14:textId="5C369B0E" w:rsidR="00906FD3" w:rsidRDefault="00906FD3" w:rsidP="00B57CDE">
      <w:pPr>
        <w:pStyle w:val="Para"/>
        <w:numPr>
          <w:ilvl w:val="0"/>
          <w:numId w:val="14"/>
        </w:numPr>
      </w:pPr>
      <w:r>
        <w:t>P@10 = 0.0</w:t>
      </w:r>
    </w:p>
    <w:p w14:paraId="7DED0F8D" w14:textId="5EEA43C4" w:rsidR="00906FD3" w:rsidRDefault="00906FD3" w:rsidP="00B57CDE">
      <w:pPr>
        <w:pStyle w:val="Para"/>
        <w:numPr>
          <w:ilvl w:val="0"/>
          <w:numId w:val="14"/>
        </w:numPr>
      </w:pPr>
      <w:r>
        <w:t>P@20 = 0.0</w:t>
      </w:r>
    </w:p>
    <w:p w14:paraId="0A7A9A20" w14:textId="3195E7CC" w:rsidR="00906FD3" w:rsidRDefault="00906FD3" w:rsidP="00B57CDE">
      <w:pPr>
        <w:pStyle w:val="Para"/>
        <w:numPr>
          <w:ilvl w:val="0"/>
          <w:numId w:val="14"/>
        </w:numPr>
      </w:pPr>
      <w:r>
        <w:t>P@50 = 0.02</w:t>
      </w:r>
    </w:p>
    <w:p w14:paraId="1C776185" w14:textId="6476833F" w:rsidR="00906FD3" w:rsidRDefault="00906FD3" w:rsidP="00B57CDE">
      <w:pPr>
        <w:pStyle w:val="Para"/>
        <w:numPr>
          <w:ilvl w:val="0"/>
          <w:numId w:val="14"/>
        </w:numPr>
      </w:pPr>
      <w:r>
        <w:t>P@100 = 0.04</w:t>
      </w:r>
    </w:p>
    <w:p w14:paraId="12D9CE70" w14:textId="5FC2EC40" w:rsidR="00906FD3" w:rsidRDefault="00906FD3" w:rsidP="00B57CDE">
      <w:pPr>
        <w:pStyle w:val="Para"/>
        <w:numPr>
          <w:ilvl w:val="0"/>
          <w:numId w:val="14"/>
        </w:numPr>
      </w:pPr>
      <w:r>
        <w:t>P@252968 = 0.01699029126213592</w:t>
      </w:r>
    </w:p>
    <w:p w14:paraId="5C0F979F" w14:textId="0DEFBB4C" w:rsidR="00906FD3" w:rsidRPr="00BC7219" w:rsidRDefault="00906FD3" w:rsidP="00906FD3">
      <w:pPr>
        <w:pStyle w:val="Head2"/>
        <w:rPr>
          <w14:ligatures w14:val="standard"/>
        </w:rPr>
      </w:pPr>
      <w:r>
        <w:rPr>
          <w14:ligatures w14:val="standard"/>
        </w:rPr>
        <w:lastRenderedPageBreak/>
        <w:t>4.2.3</w:t>
      </w:r>
      <w:r w:rsidRPr="00BC7219">
        <w:rPr>
          <w:szCs w:val="22"/>
          <w14:ligatures w14:val="standard"/>
        </w:rPr>
        <w:t> </w:t>
      </w:r>
      <w:r>
        <w:rPr>
          <w:szCs w:val="22"/>
          <w14:ligatures w14:val="standard"/>
        </w:rPr>
        <w:t xml:space="preserve">Jaccard Coefficient </w:t>
      </w:r>
    </w:p>
    <w:p w14:paraId="5E923487" w14:textId="13B7037B" w:rsidR="00561794" w:rsidRDefault="00906FD3" w:rsidP="00906FD3">
      <w:pPr>
        <w:pStyle w:val="Para"/>
      </w:pPr>
      <w:r>
        <w:t xml:space="preserve">The Jaccard coefficient was calculated using </w:t>
      </w:r>
      <w:proofErr w:type="spellStart"/>
      <w:r w:rsidR="00561794">
        <w:t>NetworkX’s</w:t>
      </w:r>
      <w:proofErr w:type="spellEnd"/>
      <w:r w:rsidR="00561794">
        <w:t xml:space="preserve"> </w:t>
      </w:r>
      <w:proofErr w:type="spellStart"/>
      <w:r w:rsidR="00561794">
        <w:t>jaccard_</w:t>
      </w:r>
      <w:proofErr w:type="gramStart"/>
      <w:r w:rsidR="00561794">
        <w:t>coefficient</w:t>
      </w:r>
      <w:proofErr w:type="spellEnd"/>
      <w:r w:rsidR="00561794">
        <w:t>(</w:t>
      </w:r>
      <w:proofErr w:type="gramEnd"/>
      <w:r w:rsidR="00561794">
        <w:t>G, e) function where G was the DBLP2005-CORE graph and e was the list of candidate edges to consider. The Jaccard coefficient’s precision results were nominally better than the common neighbor results. However, for k=|T| the Jaccard coefficient performed worse than common neighbors:</w:t>
      </w:r>
    </w:p>
    <w:p w14:paraId="07EF746F" w14:textId="2EADF050" w:rsidR="00561794" w:rsidRDefault="00561794" w:rsidP="00B57CDE">
      <w:pPr>
        <w:pStyle w:val="Para"/>
        <w:numPr>
          <w:ilvl w:val="0"/>
          <w:numId w:val="14"/>
        </w:numPr>
      </w:pPr>
      <w:r>
        <w:t xml:space="preserve">P@10 = </w:t>
      </w:r>
      <w:r w:rsidRPr="00561794">
        <w:t>0.2</w:t>
      </w:r>
    </w:p>
    <w:p w14:paraId="08528B43" w14:textId="298C657E" w:rsidR="00561794" w:rsidRDefault="00561794" w:rsidP="00B57CDE">
      <w:pPr>
        <w:pStyle w:val="Para"/>
        <w:numPr>
          <w:ilvl w:val="0"/>
          <w:numId w:val="14"/>
        </w:numPr>
      </w:pPr>
      <w:r>
        <w:t xml:space="preserve">P@20 = </w:t>
      </w:r>
      <w:r w:rsidRPr="00561794">
        <w:t>0.15</w:t>
      </w:r>
    </w:p>
    <w:p w14:paraId="61B54103" w14:textId="4BE35896" w:rsidR="00561794" w:rsidRDefault="00561794" w:rsidP="00B57CDE">
      <w:pPr>
        <w:pStyle w:val="Para"/>
        <w:numPr>
          <w:ilvl w:val="0"/>
          <w:numId w:val="14"/>
        </w:numPr>
      </w:pPr>
      <w:r>
        <w:t>P@50 = 0.08</w:t>
      </w:r>
    </w:p>
    <w:p w14:paraId="018BE85C" w14:textId="77777777" w:rsidR="00561794" w:rsidRDefault="00561794" w:rsidP="00B57CDE">
      <w:pPr>
        <w:pStyle w:val="Para"/>
        <w:numPr>
          <w:ilvl w:val="0"/>
          <w:numId w:val="14"/>
        </w:numPr>
      </w:pPr>
      <w:r>
        <w:t>P@100 = 0.04</w:t>
      </w:r>
    </w:p>
    <w:p w14:paraId="6F5DC3D9" w14:textId="4709B6E6" w:rsidR="00561794" w:rsidRDefault="00561794" w:rsidP="00B57CDE">
      <w:pPr>
        <w:pStyle w:val="Para"/>
        <w:numPr>
          <w:ilvl w:val="0"/>
          <w:numId w:val="14"/>
        </w:numPr>
      </w:pPr>
      <w:r>
        <w:t xml:space="preserve">P@252968 = </w:t>
      </w:r>
      <w:r w:rsidRPr="00561794">
        <w:t>0.013701337718604725</w:t>
      </w:r>
    </w:p>
    <w:p w14:paraId="22112CC6" w14:textId="77777777" w:rsidR="00561794" w:rsidRDefault="00561794" w:rsidP="00906FD3">
      <w:pPr>
        <w:pStyle w:val="Para"/>
      </w:pPr>
    </w:p>
    <w:p w14:paraId="608FF2F8" w14:textId="638A3BD0" w:rsidR="00561794" w:rsidRPr="00BC7219" w:rsidRDefault="00561794" w:rsidP="00561794">
      <w:pPr>
        <w:pStyle w:val="Head2"/>
        <w:rPr>
          <w14:ligatures w14:val="standard"/>
        </w:rPr>
      </w:pPr>
      <w:r>
        <w:rPr>
          <w14:ligatures w14:val="standard"/>
        </w:rPr>
        <w:t>4.2.4</w:t>
      </w:r>
      <w:r w:rsidRPr="00BC7219">
        <w:rPr>
          <w:szCs w:val="22"/>
          <w14:ligatures w14:val="standard"/>
        </w:rPr>
        <w:t> </w:t>
      </w:r>
      <w:r>
        <w:rPr>
          <w:szCs w:val="22"/>
          <w14:ligatures w14:val="standard"/>
        </w:rPr>
        <w:t>Preferential Attachment</w:t>
      </w:r>
    </w:p>
    <w:p w14:paraId="3486819C" w14:textId="6B5374AC" w:rsidR="00561794" w:rsidRDefault="00561794" w:rsidP="00561794">
      <w:pPr>
        <w:pStyle w:val="Para"/>
      </w:pPr>
      <w:r>
        <w:t xml:space="preserve">The preferential attachment score was calculated using </w:t>
      </w:r>
      <w:proofErr w:type="spellStart"/>
      <w:r>
        <w:t>NetworkX’s</w:t>
      </w:r>
      <w:proofErr w:type="spellEnd"/>
      <w:r>
        <w:t xml:space="preserve"> </w:t>
      </w:r>
      <w:proofErr w:type="spellStart"/>
      <w:r>
        <w:t>preferential_</w:t>
      </w:r>
      <w:proofErr w:type="gramStart"/>
      <w:r>
        <w:t>attachment</w:t>
      </w:r>
      <w:proofErr w:type="spellEnd"/>
      <w:r>
        <w:t>(</w:t>
      </w:r>
      <w:proofErr w:type="gramEnd"/>
      <w:r>
        <w:t>G, e) function where G was the DBLP2005-CORE graph and e was the list of candidate edges to consider. The preferential attachment link prediction method performed worse across all values of k when compared to the Jaccard coefficient:</w:t>
      </w:r>
    </w:p>
    <w:p w14:paraId="6EA0E983" w14:textId="31818DA7" w:rsidR="00561794" w:rsidRDefault="00561794" w:rsidP="00B57CDE">
      <w:pPr>
        <w:pStyle w:val="Para"/>
        <w:numPr>
          <w:ilvl w:val="0"/>
          <w:numId w:val="14"/>
        </w:numPr>
      </w:pPr>
      <w:r>
        <w:t xml:space="preserve">P@10 = </w:t>
      </w:r>
      <w:r w:rsidRPr="00561794">
        <w:t>0.</w:t>
      </w:r>
      <w:r>
        <w:t>0</w:t>
      </w:r>
    </w:p>
    <w:p w14:paraId="2E2B3A81" w14:textId="60CF55A0" w:rsidR="00561794" w:rsidRDefault="00561794" w:rsidP="00B57CDE">
      <w:pPr>
        <w:pStyle w:val="Para"/>
        <w:numPr>
          <w:ilvl w:val="0"/>
          <w:numId w:val="14"/>
        </w:numPr>
      </w:pPr>
      <w:r>
        <w:t xml:space="preserve">P@20 = </w:t>
      </w:r>
      <w:r w:rsidRPr="00561794">
        <w:t>0.</w:t>
      </w:r>
      <w:r>
        <w:t>05</w:t>
      </w:r>
    </w:p>
    <w:p w14:paraId="4B7040B4" w14:textId="71F8B0A9" w:rsidR="00561794" w:rsidRDefault="00561794" w:rsidP="00B57CDE">
      <w:pPr>
        <w:pStyle w:val="Para"/>
        <w:numPr>
          <w:ilvl w:val="0"/>
          <w:numId w:val="14"/>
        </w:numPr>
      </w:pPr>
      <w:r>
        <w:t>P@50 = 0.04</w:t>
      </w:r>
    </w:p>
    <w:p w14:paraId="2C6F0B10" w14:textId="77777777" w:rsidR="00561794" w:rsidRDefault="00561794" w:rsidP="00B57CDE">
      <w:pPr>
        <w:pStyle w:val="Para"/>
        <w:numPr>
          <w:ilvl w:val="0"/>
          <w:numId w:val="14"/>
        </w:numPr>
      </w:pPr>
      <w:r>
        <w:t>P@100 = 0.04</w:t>
      </w:r>
    </w:p>
    <w:p w14:paraId="681F7C20" w14:textId="2B27A409" w:rsidR="00561794" w:rsidRPr="00A478A6" w:rsidRDefault="00561794" w:rsidP="00A478A6">
      <w:pPr>
        <w:pStyle w:val="Para"/>
        <w:numPr>
          <w:ilvl w:val="0"/>
          <w:numId w:val="14"/>
        </w:numPr>
      </w:pPr>
      <w:r>
        <w:t xml:space="preserve">P@252968 = </w:t>
      </w:r>
      <w:r w:rsidRPr="00561794">
        <w:t>0.009416210746023213</w:t>
      </w:r>
    </w:p>
    <w:p w14:paraId="566CB9E2" w14:textId="10C1712D" w:rsidR="00561794" w:rsidRPr="00561794" w:rsidRDefault="00561794" w:rsidP="00561794">
      <w:pPr>
        <w:pStyle w:val="Head2"/>
        <w:rPr>
          <w:szCs w:val="22"/>
          <w14:ligatures w14:val="standard"/>
        </w:rPr>
      </w:pPr>
      <w:r>
        <w:rPr>
          <w14:ligatures w14:val="standard"/>
        </w:rPr>
        <w:t>4.2.4</w:t>
      </w:r>
      <w:r w:rsidRPr="00BC7219">
        <w:rPr>
          <w:szCs w:val="22"/>
          <w14:ligatures w14:val="standard"/>
        </w:rPr>
        <w:t> </w:t>
      </w:r>
      <w:r>
        <w:rPr>
          <w:szCs w:val="22"/>
          <w14:ligatures w14:val="standard"/>
        </w:rPr>
        <w:t>Adamic Adar</w:t>
      </w:r>
    </w:p>
    <w:p w14:paraId="39D7F0A9" w14:textId="5C9A70E1" w:rsidR="00561794" w:rsidRDefault="00561794" w:rsidP="00561794">
      <w:pPr>
        <w:pStyle w:val="Para"/>
      </w:pPr>
      <w:r>
        <w:t xml:space="preserve">The Adamic Adar score was calculated using </w:t>
      </w:r>
      <w:proofErr w:type="spellStart"/>
      <w:r>
        <w:t>NetworkX’s</w:t>
      </w:r>
      <w:proofErr w:type="spellEnd"/>
      <w:r>
        <w:t xml:space="preserve"> </w:t>
      </w:r>
      <w:proofErr w:type="spellStart"/>
      <w:r>
        <w:t>adamic_adar_</w:t>
      </w:r>
      <w:proofErr w:type="gramStart"/>
      <w:r>
        <w:t>index</w:t>
      </w:r>
      <w:proofErr w:type="spellEnd"/>
      <w:r>
        <w:t>(</w:t>
      </w:r>
      <w:proofErr w:type="gramEnd"/>
      <w:r>
        <w:t xml:space="preserve">G, e) function where G was the DBLP2005-CORE graph and e was the list of candidate edges to consider. The Adamic Adar method did not perform very well for smaller values of k but performed the best out of </w:t>
      </w:r>
      <w:proofErr w:type="gramStart"/>
      <w:r>
        <w:t>all of</w:t>
      </w:r>
      <w:proofErr w:type="gramEnd"/>
      <w:r>
        <w:t xml:space="preserve"> the five methods for k=|T|, which could be indicative that this method is more accurate for larger samples of links.</w:t>
      </w:r>
    </w:p>
    <w:p w14:paraId="05C3C2CA" w14:textId="77777777" w:rsidR="00561794" w:rsidRDefault="00561794" w:rsidP="00B57CDE">
      <w:pPr>
        <w:pStyle w:val="Para"/>
        <w:numPr>
          <w:ilvl w:val="0"/>
          <w:numId w:val="13"/>
        </w:numPr>
      </w:pPr>
      <w:r>
        <w:t>P@10 = 0.0</w:t>
      </w:r>
    </w:p>
    <w:p w14:paraId="42146D77" w14:textId="77777777" w:rsidR="00561794" w:rsidRDefault="00561794" w:rsidP="00B57CDE">
      <w:pPr>
        <w:pStyle w:val="Para"/>
        <w:numPr>
          <w:ilvl w:val="0"/>
          <w:numId w:val="13"/>
        </w:numPr>
      </w:pPr>
      <w:r>
        <w:t>P@20 = 0.0</w:t>
      </w:r>
    </w:p>
    <w:p w14:paraId="24B83CE8" w14:textId="1F69096A" w:rsidR="00561794" w:rsidRDefault="00561794" w:rsidP="00B57CDE">
      <w:pPr>
        <w:pStyle w:val="Para"/>
        <w:numPr>
          <w:ilvl w:val="0"/>
          <w:numId w:val="13"/>
        </w:numPr>
      </w:pPr>
      <w:r>
        <w:t>P@50 = 0.04</w:t>
      </w:r>
    </w:p>
    <w:p w14:paraId="4B055F7B" w14:textId="1B9AF49D" w:rsidR="00561794" w:rsidRDefault="00561794" w:rsidP="00B57CDE">
      <w:pPr>
        <w:pStyle w:val="Para"/>
        <w:numPr>
          <w:ilvl w:val="0"/>
          <w:numId w:val="13"/>
        </w:numPr>
      </w:pPr>
      <w:r>
        <w:t>P@100 = 0.05</w:t>
      </w:r>
    </w:p>
    <w:p w14:paraId="2746C212" w14:textId="18690DC9" w:rsidR="00561794" w:rsidRPr="00BC7219" w:rsidRDefault="00561794" w:rsidP="00B57CDE">
      <w:pPr>
        <w:pStyle w:val="Para"/>
        <w:numPr>
          <w:ilvl w:val="0"/>
          <w:numId w:val="13"/>
        </w:numPr>
      </w:pPr>
      <w:r>
        <w:t xml:space="preserve">P@252968 = </w:t>
      </w:r>
      <w:r w:rsidRPr="00561794">
        <w:t>0.019120995540937984</w:t>
      </w:r>
    </w:p>
    <w:p w14:paraId="01ABA12B" w14:textId="22F0C7AC" w:rsidR="00AB0BD7" w:rsidRPr="00A62B50" w:rsidRDefault="005759CD" w:rsidP="00DA041E">
      <w:pPr>
        <w:pStyle w:val="AppendixH1"/>
        <w:rPr>
          <w:lang w:eastAsia="it-IT"/>
          <w14:ligatures w14:val="standard"/>
        </w:rPr>
      </w:pPr>
      <w:r>
        <w:rPr>
          <w:lang w:eastAsia="it-IT"/>
          <w14:ligatures w14:val="standard"/>
        </w:rPr>
        <w:t>5</w:t>
      </w:r>
      <w:r w:rsidR="00F85D84" w:rsidRPr="00A62B50">
        <w:rPr>
          <w:szCs w:val="22"/>
          <w14:ligatures w14:val="standard"/>
        </w:rPr>
        <w:t> </w:t>
      </w:r>
      <w:r>
        <w:rPr>
          <w:lang w:eastAsia="it-IT"/>
          <w14:ligatures w14:val="standard"/>
        </w:rPr>
        <w:t>CONCLUSIONS</w:t>
      </w:r>
    </w:p>
    <w:p w14:paraId="3052A64B" w14:textId="523D5D74" w:rsidR="00432B14" w:rsidRDefault="00F85F5E" w:rsidP="00503991">
      <w:pPr>
        <w:pStyle w:val="Para"/>
      </w:pPr>
      <w:r>
        <w:t>Link importance and node importance are both incredibly important measures when looking at the topology of the graph. These measures can give you important insights into which nodes and links are critical to the overall structure of the graph. These measures can also be indicative of very active communities and important figures in those communities, as discussed in section 3.1.</w:t>
      </w:r>
    </w:p>
    <w:p w14:paraId="1736FD57" w14:textId="3490BE06" w:rsidR="00F85F5E" w:rsidRPr="00A62B50" w:rsidRDefault="00857029" w:rsidP="00503991">
      <w:pPr>
        <w:pStyle w:val="Para"/>
      </w:pPr>
      <w:r>
        <w:t xml:space="preserve">     </w:t>
      </w:r>
      <w:r w:rsidR="00F85F5E">
        <w:t xml:space="preserve">Link prediction is by no means an exact science </w:t>
      </w:r>
      <w:proofErr w:type="gramStart"/>
      <w:r w:rsidR="00F85F5E">
        <w:t>in the area of</w:t>
      </w:r>
      <w:proofErr w:type="gramEnd"/>
      <w:r w:rsidR="00F85F5E">
        <w:t xml:space="preserve"> information networks, but there are various powerful measures that can give a good approximation as to the links that can form in future versions of a graph. These measures all seem to have </w:t>
      </w:r>
      <w:r w:rsidR="00F85F5E">
        <w:t xml:space="preserve">different strengths, with some showing that they can more accurately predict larger amounts of links, while others predict smaller numbers of links more accurately. </w:t>
      </w:r>
    </w:p>
    <w:sectPr w:rsidR="00F85F5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6D2C7" w14:textId="77777777" w:rsidR="00123F69" w:rsidRDefault="00123F69" w:rsidP="00842867">
      <w:r>
        <w:separator/>
      </w:r>
    </w:p>
  </w:endnote>
  <w:endnote w:type="continuationSeparator" w:id="0">
    <w:p w14:paraId="67841968" w14:textId="77777777" w:rsidR="00123F69" w:rsidRDefault="00123F69" w:rsidP="00842867">
      <w:r>
        <w:continuationSeparator/>
      </w:r>
    </w:p>
  </w:endnote>
  <w:endnote w:type="continuationNotice" w:id="1">
    <w:p w14:paraId="2602012E" w14:textId="77777777" w:rsidR="00123F69" w:rsidRDefault="00123F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A5146" w14:textId="77777777" w:rsidR="00F85F5E" w:rsidRPr="00DA041E" w:rsidRDefault="00F85F5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8</w:t>
    </w:r>
    <w:r w:rsidRPr="00DA041E">
      <w:rPr>
        <w:rStyle w:val="PageNumber"/>
        <w:rFonts w:ascii="Linux Biolinum" w:hAnsi="Linux Biolinum" w:cs="Linux Biolinum"/>
      </w:rPr>
      <w:fldChar w:fldCharType="end"/>
    </w:r>
  </w:p>
  <w:p w14:paraId="00FCCC84" w14:textId="77777777" w:rsidR="00F85F5E" w:rsidRPr="00DA041E" w:rsidRDefault="00F85F5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E1806" w14:textId="77777777" w:rsidR="00F85F5E" w:rsidRPr="00DA041E" w:rsidRDefault="00F85F5E" w:rsidP="00D27EBA">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9</w:t>
    </w:r>
    <w:r w:rsidRPr="00DA041E">
      <w:rPr>
        <w:rStyle w:val="PageNumber"/>
        <w:rFonts w:ascii="Linux Biolinum" w:hAnsi="Linux Biolinum" w:cs="Linux Biolinum"/>
      </w:rPr>
      <w:fldChar w:fldCharType="end"/>
    </w:r>
  </w:p>
  <w:p w14:paraId="401C7ADE" w14:textId="77777777" w:rsidR="00F85F5E" w:rsidRPr="00DA041E" w:rsidRDefault="00F85F5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BC7A6" w14:textId="77777777" w:rsidR="00123F69" w:rsidRDefault="00123F69" w:rsidP="00C24563">
      <w:r>
        <w:separator/>
      </w:r>
    </w:p>
  </w:footnote>
  <w:footnote w:type="continuationSeparator" w:id="0">
    <w:p w14:paraId="459A6933" w14:textId="77777777" w:rsidR="00123F69" w:rsidRDefault="00123F69" w:rsidP="00842867">
      <w:r>
        <w:continuationSeparator/>
      </w:r>
    </w:p>
  </w:footnote>
  <w:footnote w:type="continuationNotice" w:id="1">
    <w:p w14:paraId="78782506" w14:textId="77777777" w:rsidR="00123F69" w:rsidRDefault="00123F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2BB"/>
    <w:multiLevelType w:val="hybridMultilevel"/>
    <w:tmpl w:val="E11A4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746BD7"/>
    <w:multiLevelType w:val="hybridMultilevel"/>
    <w:tmpl w:val="BAA600F6"/>
    <w:lvl w:ilvl="0" w:tplc="2140D58A">
      <w:start w:val="1"/>
      <w:numFmt w:val="decimal"/>
      <w:lvlText w:val="%1)"/>
      <w:lvlJc w:val="left"/>
      <w:pPr>
        <w:ind w:left="720" w:hanging="360"/>
      </w:pPr>
      <w:rPr>
        <w:sz w:val="14"/>
        <w:szCs w:val="1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1D370CAF"/>
    <w:multiLevelType w:val="hybridMultilevel"/>
    <w:tmpl w:val="9D54051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B610A9"/>
    <w:multiLevelType w:val="hybridMultilevel"/>
    <w:tmpl w:val="D214C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B3727E"/>
    <w:multiLevelType w:val="hybridMultilevel"/>
    <w:tmpl w:val="4468DEC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8" w15:restartNumberingAfterBreak="0">
    <w:nsid w:val="34F13A95"/>
    <w:multiLevelType w:val="hybridMultilevel"/>
    <w:tmpl w:val="4D40E6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0B05D1A"/>
    <w:multiLevelType w:val="hybridMultilevel"/>
    <w:tmpl w:val="03DA2E8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1" w15:restartNumberingAfterBreak="0">
    <w:nsid w:val="47D15F7B"/>
    <w:multiLevelType w:val="hybridMultilevel"/>
    <w:tmpl w:val="5D38CAD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5" w15:restartNumberingAfterBreak="0">
    <w:nsid w:val="68997AFC"/>
    <w:multiLevelType w:val="hybridMultilevel"/>
    <w:tmpl w:val="FFA28DCE"/>
    <w:lvl w:ilvl="0" w:tplc="AA364E6A">
      <w:start w:val="1"/>
      <w:numFmt w:val="decimal"/>
      <w:lvlText w:val="%1)"/>
      <w:lvlJc w:val="left"/>
      <w:pPr>
        <w:ind w:left="720" w:hanging="360"/>
      </w:pPr>
      <w:rPr>
        <w:sz w:val="14"/>
        <w:szCs w:val="1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92F01EF"/>
    <w:multiLevelType w:val="hybridMultilevel"/>
    <w:tmpl w:val="C1D8352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9F36486"/>
    <w:multiLevelType w:val="hybridMultilevel"/>
    <w:tmpl w:val="86D2BBD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6"/>
  </w:num>
  <w:num w:numId="3">
    <w:abstractNumId w:val="2"/>
  </w:num>
  <w:num w:numId="4">
    <w:abstractNumId w:val="18"/>
  </w:num>
  <w:num w:numId="5">
    <w:abstractNumId w:val="10"/>
  </w:num>
  <w:num w:numId="6">
    <w:abstractNumId w:val="7"/>
  </w:num>
  <w:num w:numId="7">
    <w:abstractNumId w:val="14"/>
  </w:num>
  <w:num w:numId="8">
    <w:abstractNumId w:val="12"/>
  </w:num>
  <w:num w:numId="9">
    <w:abstractNumId w:val="13"/>
  </w:num>
  <w:num w:numId="10">
    <w:abstractNumId w:val="17"/>
  </w:num>
  <w:num w:numId="11">
    <w:abstractNumId w:val="5"/>
  </w:num>
  <w:num w:numId="12">
    <w:abstractNumId w:val="11"/>
  </w:num>
  <w:num w:numId="13">
    <w:abstractNumId w:val="0"/>
  </w:num>
  <w:num w:numId="14">
    <w:abstractNumId w:val="4"/>
  </w:num>
  <w:num w:numId="15">
    <w:abstractNumId w:val="1"/>
  </w:num>
  <w:num w:numId="16">
    <w:abstractNumId w:val="16"/>
  </w:num>
  <w:num w:numId="17">
    <w:abstractNumId w:val="3"/>
  </w:num>
  <w:num w:numId="18">
    <w:abstractNumId w:val="8"/>
  </w:num>
  <w:num w:numId="19">
    <w:abstractNumId w:val="15"/>
  </w:num>
  <w:num w:numId="20">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2EDE"/>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09BD"/>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0C46"/>
    <w:rsid w:val="000B1908"/>
    <w:rsid w:val="000B21D4"/>
    <w:rsid w:val="000B2918"/>
    <w:rsid w:val="000B35A7"/>
    <w:rsid w:val="000B3862"/>
    <w:rsid w:val="000B441E"/>
    <w:rsid w:val="000B4491"/>
    <w:rsid w:val="000B493D"/>
    <w:rsid w:val="000B4D9A"/>
    <w:rsid w:val="000B5017"/>
    <w:rsid w:val="000B606D"/>
    <w:rsid w:val="000B61BA"/>
    <w:rsid w:val="000B7DDE"/>
    <w:rsid w:val="000C0EAA"/>
    <w:rsid w:val="000C1FE4"/>
    <w:rsid w:val="000C2A6D"/>
    <w:rsid w:val="000C37D8"/>
    <w:rsid w:val="000C5675"/>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61B"/>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3F69"/>
    <w:rsid w:val="00124293"/>
    <w:rsid w:val="00124F8E"/>
    <w:rsid w:val="00125E38"/>
    <w:rsid w:val="0012651A"/>
    <w:rsid w:val="00126938"/>
    <w:rsid w:val="001270C8"/>
    <w:rsid w:val="00127107"/>
    <w:rsid w:val="0012749C"/>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1EB3"/>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5B7C"/>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465"/>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1E8"/>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97F36"/>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4FF"/>
    <w:rsid w:val="002A584F"/>
    <w:rsid w:val="002A5AAC"/>
    <w:rsid w:val="002A5C16"/>
    <w:rsid w:val="002A6C3A"/>
    <w:rsid w:val="002A6DA8"/>
    <w:rsid w:val="002A7C07"/>
    <w:rsid w:val="002B0312"/>
    <w:rsid w:val="002B07AA"/>
    <w:rsid w:val="002B12DF"/>
    <w:rsid w:val="002B34FB"/>
    <w:rsid w:val="002B3C91"/>
    <w:rsid w:val="002B4B4C"/>
    <w:rsid w:val="002B5809"/>
    <w:rsid w:val="002B63B2"/>
    <w:rsid w:val="002B6C33"/>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37FD"/>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2BE4"/>
    <w:rsid w:val="0031311B"/>
    <w:rsid w:val="00313D82"/>
    <w:rsid w:val="00320A65"/>
    <w:rsid w:val="00320BAF"/>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CF1"/>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718"/>
    <w:rsid w:val="003A1FBB"/>
    <w:rsid w:val="003A44AC"/>
    <w:rsid w:val="003A47ED"/>
    <w:rsid w:val="003A49EE"/>
    <w:rsid w:val="003A5085"/>
    <w:rsid w:val="003A5E91"/>
    <w:rsid w:val="003A7D21"/>
    <w:rsid w:val="003A7F99"/>
    <w:rsid w:val="003B00F1"/>
    <w:rsid w:val="003B1F0B"/>
    <w:rsid w:val="003B24AE"/>
    <w:rsid w:val="003B2A16"/>
    <w:rsid w:val="003B3379"/>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86C"/>
    <w:rsid w:val="00421CED"/>
    <w:rsid w:val="004220DC"/>
    <w:rsid w:val="00424D0B"/>
    <w:rsid w:val="004254FD"/>
    <w:rsid w:val="00425558"/>
    <w:rsid w:val="004257D7"/>
    <w:rsid w:val="004261BE"/>
    <w:rsid w:val="0042674C"/>
    <w:rsid w:val="00426C64"/>
    <w:rsid w:val="00426FBC"/>
    <w:rsid w:val="004274E0"/>
    <w:rsid w:val="00430C87"/>
    <w:rsid w:val="0043167A"/>
    <w:rsid w:val="0043195C"/>
    <w:rsid w:val="004328FF"/>
    <w:rsid w:val="00432B14"/>
    <w:rsid w:val="00433FCA"/>
    <w:rsid w:val="004347E8"/>
    <w:rsid w:val="00434C4D"/>
    <w:rsid w:val="0043531A"/>
    <w:rsid w:val="004357FD"/>
    <w:rsid w:val="004359F2"/>
    <w:rsid w:val="00437414"/>
    <w:rsid w:val="00437FD6"/>
    <w:rsid w:val="00440D16"/>
    <w:rsid w:val="00440F91"/>
    <w:rsid w:val="0044277F"/>
    <w:rsid w:val="00442E42"/>
    <w:rsid w:val="004441A1"/>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1D04"/>
    <w:rsid w:val="004725B2"/>
    <w:rsid w:val="00473361"/>
    <w:rsid w:val="00473C5B"/>
    <w:rsid w:val="00473CFB"/>
    <w:rsid w:val="00474C96"/>
    <w:rsid w:val="004761D5"/>
    <w:rsid w:val="00476526"/>
    <w:rsid w:val="00476C9A"/>
    <w:rsid w:val="0048148D"/>
    <w:rsid w:val="00483BB6"/>
    <w:rsid w:val="00483F5D"/>
    <w:rsid w:val="00485318"/>
    <w:rsid w:val="004859D5"/>
    <w:rsid w:val="00485B8E"/>
    <w:rsid w:val="00485CB8"/>
    <w:rsid w:val="004862F7"/>
    <w:rsid w:val="004873F4"/>
    <w:rsid w:val="004876BA"/>
    <w:rsid w:val="00490760"/>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75F"/>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E00"/>
    <w:rsid w:val="004B2FF3"/>
    <w:rsid w:val="004B3B00"/>
    <w:rsid w:val="004B4048"/>
    <w:rsid w:val="004B411C"/>
    <w:rsid w:val="004B4B20"/>
    <w:rsid w:val="004B4F18"/>
    <w:rsid w:val="004B53CB"/>
    <w:rsid w:val="004B5FC7"/>
    <w:rsid w:val="004B7040"/>
    <w:rsid w:val="004B75FB"/>
    <w:rsid w:val="004C0A79"/>
    <w:rsid w:val="004C0B60"/>
    <w:rsid w:val="004C1529"/>
    <w:rsid w:val="004C46D3"/>
    <w:rsid w:val="004C4DD7"/>
    <w:rsid w:val="004C6380"/>
    <w:rsid w:val="004C71FD"/>
    <w:rsid w:val="004C78EC"/>
    <w:rsid w:val="004C7A4B"/>
    <w:rsid w:val="004C7B8F"/>
    <w:rsid w:val="004C7CF2"/>
    <w:rsid w:val="004D0D70"/>
    <w:rsid w:val="004D0E64"/>
    <w:rsid w:val="004D2181"/>
    <w:rsid w:val="004D27AC"/>
    <w:rsid w:val="004D2E85"/>
    <w:rsid w:val="004D4FB3"/>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3991"/>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50A9"/>
    <w:rsid w:val="00516000"/>
    <w:rsid w:val="0051644A"/>
    <w:rsid w:val="00517476"/>
    <w:rsid w:val="0051798B"/>
    <w:rsid w:val="00522292"/>
    <w:rsid w:val="005229DC"/>
    <w:rsid w:val="005239FE"/>
    <w:rsid w:val="00524B0F"/>
    <w:rsid w:val="005266CB"/>
    <w:rsid w:val="00527E07"/>
    <w:rsid w:val="00530B82"/>
    <w:rsid w:val="00530BC3"/>
    <w:rsid w:val="00530BFE"/>
    <w:rsid w:val="00531544"/>
    <w:rsid w:val="005319E9"/>
    <w:rsid w:val="00531A18"/>
    <w:rsid w:val="00532EC8"/>
    <w:rsid w:val="00533089"/>
    <w:rsid w:val="00533FCE"/>
    <w:rsid w:val="00534B6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794"/>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9CD"/>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3E85"/>
    <w:rsid w:val="005A4282"/>
    <w:rsid w:val="005A52E4"/>
    <w:rsid w:val="005A5567"/>
    <w:rsid w:val="005A60C2"/>
    <w:rsid w:val="005A64C3"/>
    <w:rsid w:val="005A685D"/>
    <w:rsid w:val="005A690A"/>
    <w:rsid w:val="005A799F"/>
    <w:rsid w:val="005B03CB"/>
    <w:rsid w:val="005B3757"/>
    <w:rsid w:val="005B3B0C"/>
    <w:rsid w:val="005B3C13"/>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2D02"/>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0F1"/>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4FCB"/>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6BB"/>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698D"/>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292"/>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2FF6"/>
    <w:rsid w:val="00693A5B"/>
    <w:rsid w:val="006943BD"/>
    <w:rsid w:val="0069478A"/>
    <w:rsid w:val="00694869"/>
    <w:rsid w:val="00694ED0"/>
    <w:rsid w:val="00695A47"/>
    <w:rsid w:val="006966B9"/>
    <w:rsid w:val="0069696E"/>
    <w:rsid w:val="00697737"/>
    <w:rsid w:val="006A08C8"/>
    <w:rsid w:val="006A1053"/>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1FA7"/>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183"/>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6D99"/>
    <w:rsid w:val="006D7151"/>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39D7"/>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27C"/>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5D0"/>
    <w:rsid w:val="007C64AD"/>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1BE"/>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029"/>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203"/>
    <w:rsid w:val="008D310A"/>
    <w:rsid w:val="008D4321"/>
    <w:rsid w:val="008D4D32"/>
    <w:rsid w:val="008E1065"/>
    <w:rsid w:val="008E1DB8"/>
    <w:rsid w:val="008E2964"/>
    <w:rsid w:val="008E2A06"/>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06FD3"/>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31A"/>
    <w:rsid w:val="00921912"/>
    <w:rsid w:val="00921B02"/>
    <w:rsid w:val="009220D2"/>
    <w:rsid w:val="0092227B"/>
    <w:rsid w:val="00924459"/>
    <w:rsid w:val="009250DE"/>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09B3"/>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1FC3"/>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4C2F"/>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D78C1"/>
    <w:rsid w:val="009E0036"/>
    <w:rsid w:val="009E0481"/>
    <w:rsid w:val="009E0A61"/>
    <w:rsid w:val="009E0E88"/>
    <w:rsid w:val="009E30B2"/>
    <w:rsid w:val="009E32C3"/>
    <w:rsid w:val="009E3518"/>
    <w:rsid w:val="009E3DBD"/>
    <w:rsid w:val="009E5333"/>
    <w:rsid w:val="009F1300"/>
    <w:rsid w:val="009F285B"/>
    <w:rsid w:val="009F2AC6"/>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93"/>
    <w:rsid w:val="00A05CCC"/>
    <w:rsid w:val="00A060BF"/>
    <w:rsid w:val="00A07551"/>
    <w:rsid w:val="00A1097D"/>
    <w:rsid w:val="00A1548E"/>
    <w:rsid w:val="00A15636"/>
    <w:rsid w:val="00A15C27"/>
    <w:rsid w:val="00A16796"/>
    <w:rsid w:val="00A17873"/>
    <w:rsid w:val="00A2390C"/>
    <w:rsid w:val="00A2394E"/>
    <w:rsid w:val="00A252E7"/>
    <w:rsid w:val="00A25373"/>
    <w:rsid w:val="00A25A89"/>
    <w:rsid w:val="00A26B7C"/>
    <w:rsid w:val="00A27DAD"/>
    <w:rsid w:val="00A301E4"/>
    <w:rsid w:val="00A321FD"/>
    <w:rsid w:val="00A344F1"/>
    <w:rsid w:val="00A35196"/>
    <w:rsid w:val="00A35D8A"/>
    <w:rsid w:val="00A40409"/>
    <w:rsid w:val="00A411C9"/>
    <w:rsid w:val="00A41209"/>
    <w:rsid w:val="00A41C5E"/>
    <w:rsid w:val="00A4216B"/>
    <w:rsid w:val="00A42362"/>
    <w:rsid w:val="00A42708"/>
    <w:rsid w:val="00A437FD"/>
    <w:rsid w:val="00A439E5"/>
    <w:rsid w:val="00A45166"/>
    <w:rsid w:val="00A45882"/>
    <w:rsid w:val="00A45AB8"/>
    <w:rsid w:val="00A466B0"/>
    <w:rsid w:val="00A4685F"/>
    <w:rsid w:val="00A472E8"/>
    <w:rsid w:val="00A477D0"/>
    <w:rsid w:val="00A478A6"/>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660"/>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57CDE"/>
    <w:rsid w:val="00B62815"/>
    <w:rsid w:val="00B672C7"/>
    <w:rsid w:val="00B7089B"/>
    <w:rsid w:val="00B71D66"/>
    <w:rsid w:val="00B72DFC"/>
    <w:rsid w:val="00B73140"/>
    <w:rsid w:val="00B73561"/>
    <w:rsid w:val="00B742D4"/>
    <w:rsid w:val="00B75788"/>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C7219"/>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67E8"/>
    <w:rsid w:val="00C30CE4"/>
    <w:rsid w:val="00C30F71"/>
    <w:rsid w:val="00C31EDD"/>
    <w:rsid w:val="00C3268C"/>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B1A"/>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B46"/>
    <w:rsid w:val="00C84F98"/>
    <w:rsid w:val="00C85109"/>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5CC"/>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27EBA"/>
    <w:rsid w:val="00D306E6"/>
    <w:rsid w:val="00D31160"/>
    <w:rsid w:val="00D31B9C"/>
    <w:rsid w:val="00D343F9"/>
    <w:rsid w:val="00D348B4"/>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5F96"/>
    <w:rsid w:val="00D863FE"/>
    <w:rsid w:val="00D874D3"/>
    <w:rsid w:val="00D87C64"/>
    <w:rsid w:val="00D90B4E"/>
    <w:rsid w:val="00D912E6"/>
    <w:rsid w:val="00D93893"/>
    <w:rsid w:val="00D938E2"/>
    <w:rsid w:val="00D93FBE"/>
    <w:rsid w:val="00D94AE8"/>
    <w:rsid w:val="00D9534F"/>
    <w:rsid w:val="00D95489"/>
    <w:rsid w:val="00D95B60"/>
    <w:rsid w:val="00D95CF0"/>
    <w:rsid w:val="00D96B0F"/>
    <w:rsid w:val="00D96F87"/>
    <w:rsid w:val="00D970AC"/>
    <w:rsid w:val="00D97278"/>
    <w:rsid w:val="00DA041E"/>
    <w:rsid w:val="00DA0A80"/>
    <w:rsid w:val="00DA0C9C"/>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4FDA"/>
    <w:rsid w:val="00DB6F98"/>
    <w:rsid w:val="00DB7CCE"/>
    <w:rsid w:val="00DB7FE0"/>
    <w:rsid w:val="00DC115D"/>
    <w:rsid w:val="00DC1ECD"/>
    <w:rsid w:val="00DC29DF"/>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226"/>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4AA"/>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285A"/>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3DAE"/>
    <w:rsid w:val="00EB4D33"/>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4794"/>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80A"/>
    <w:rsid w:val="00F27F6C"/>
    <w:rsid w:val="00F30BC0"/>
    <w:rsid w:val="00F30DCB"/>
    <w:rsid w:val="00F31FDA"/>
    <w:rsid w:val="00F3229C"/>
    <w:rsid w:val="00F33C4B"/>
    <w:rsid w:val="00F35C16"/>
    <w:rsid w:val="00F35E9E"/>
    <w:rsid w:val="00F402A6"/>
    <w:rsid w:val="00F40C13"/>
    <w:rsid w:val="00F41942"/>
    <w:rsid w:val="00F41A75"/>
    <w:rsid w:val="00F41DE6"/>
    <w:rsid w:val="00F42435"/>
    <w:rsid w:val="00F42D9C"/>
    <w:rsid w:val="00F463A9"/>
    <w:rsid w:val="00F47B55"/>
    <w:rsid w:val="00F47EB4"/>
    <w:rsid w:val="00F52E3D"/>
    <w:rsid w:val="00F53959"/>
    <w:rsid w:val="00F540B2"/>
    <w:rsid w:val="00F560F5"/>
    <w:rsid w:val="00F574BD"/>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318"/>
    <w:rsid w:val="00F837EF"/>
    <w:rsid w:val="00F843FB"/>
    <w:rsid w:val="00F85CF0"/>
    <w:rsid w:val="00F85D84"/>
    <w:rsid w:val="00F85F5E"/>
    <w:rsid w:val="00F866C4"/>
    <w:rsid w:val="00F873D6"/>
    <w:rsid w:val="00F87DC2"/>
    <w:rsid w:val="00F87F2D"/>
    <w:rsid w:val="00F90524"/>
    <w:rsid w:val="00F91363"/>
    <w:rsid w:val="00F9198C"/>
    <w:rsid w:val="00F92DD4"/>
    <w:rsid w:val="00F92FE2"/>
    <w:rsid w:val="00F933D0"/>
    <w:rsid w:val="00F9755C"/>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DC45CD"/>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503991"/>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
      </w:numPr>
    </w:pPr>
  </w:style>
  <w:style w:type="paragraph" w:customStyle="1" w:styleId="SIGPLANAbstractheading">
    <w:name w:val="SIGPLAN Abstract heading"/>
    <w:basedOn w:val="SIGPLANAcknowledgmentsheading"/>
    <w:next w:val="SIGPLANParagraph1"/>
    <w:rsid w:val="00DA041E"/>
    <w:pPr>
      <w:numPr>
        <w:numId w:val="4"/>
      </w:numPr>
      <w:spacing w:before="0" w:line="240" w:lineRule="exact"/>
    </w:pPr>
  </w:style>
  <w:style w:type="paragraph" w:customStyle="1" w:styleId="SIGPLANAppendixheading">
    <w:name w:val="SIGPLAN Appendix heading"/>
    <w:basedOn w:val="SIGPLANSectionheading"/>
    <w:next w:val="SIGPLANParagraph1"/>
    <w:rsid w:val="00DA041E"/>
    <w:pPr>
      <w:numPr>
        <w:numId w:val="5"/>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6"/>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7"/>
      </w:numPr>
    </w:pPr>
  </w:style>
  <w:style w:type="numbering" w:customStyle="1" w:styleId="SIGPLANListnumber">
    <w:name w:val="SIGPLAN List number"/>
    <w:basedOn w:val="NoList"/>
    <w:rsid w:val="00DA041E"/>
    <w:pPr>
      <w:numPr>
        <w:numId w:val="8"/>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9"/>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styleId="UnresolvedMention">
    <w:name w:val="Unresolved Mention"/>
    <w:basedOn w:val="DefaultParagraphFont"/>
    <w:uiPriority w:val="99"/>
    <w:semiHidden/>
    <w:unhideWhenUsed/>
    <w:rsid w:val="00F574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2257909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66C6D6E-A841-420B-AC10-01B505F3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1150</TotalTime>
  <Pages>5</Pages>
  <Words>3193</Words>
  <Characters>18204</Characters>
  <Application>Microsoft Office Word</Application>
  <DocSecurity>0</DocSecurity>
  <Lines>151</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21355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Matt MacEachern</cp:lastModifiedBy>
  <cp:revision>59</cp:revision>
  <cp:lastPrinted>2018-04-06T23:39:00Z</cp:lastPrinted>
  <dcterms:created xsi:type="dcterms:W3CDTF">2018-03-02T19:09:00Z</dcterms:created>
  <dcterms:modified xsi:type="dcterms:W3CDTF">2018-04-06T23:45:00Z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